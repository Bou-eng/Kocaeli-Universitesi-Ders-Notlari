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4FF" w:rsidRPr="008D689D" w:rsidRDefault="005272E7" w:rsidP="009A6EA4">
      <w:pPr>
        <w:pStyle w:val="KonuBal"/>
      </w:pPr>
      <w:r w:rsidRPr="008D689D">
        <w:t xml:space="preserve">130202087 – Fuat </w:t>
      </w:r>
      <w:proofErr w:type="spellStart"/>
      <w:r w:rsidRPr="008D689D">
        <w:t>Bakkal</w:t>
      </w:r>
      <w:proofErr w:type="spellEnd"/>
    </w:p>
    <w:p w:rsidR="00051675" w:rsidRPr="008D689D" w:rsidRDefault="00051675" w:rsidP="00051675">
      <w:pPr>
        <w:pStyle w:val="Balk1"/>
      </w:pPr>
      <w:r w:rsidRPr="008D689D">
        <w:t>[</w:t>
      </w:r>
      <w:proofErr w:type="spellStart"/>
      <w:r w:rsidR="00187D09" w:rsidRPr="008D689D">
        <w:t>Sorular</w:t>
      </w:r>
      <w:proofErr w:type="spellEnd"/>
      <w:r w:rsidRPr="008D689D">
        <w:t>]</w:t>
      </w:r>
      <w:bookmarkStart w:id="0" w:name="_GoBack"/>
      <w:bookmarkEnd w:id="0"/>
    </w:p>
    <w:p w:rsidR="00187D09" w:rsidRPr="008D689D" w:rsidRDefault="00187D09" w:rsidP="00187D09">
      <w:pPr>
        <w:pStyle w:val="Balk2"/>
      </w:pPr>
      <w:r w:rsidRPr="008D689D">
        <w:t>Question 02 (MC)</w:t>
      </w:r>
    </w:p>
    <w:tbl>
      <w:tblPr>
        <w:tblW w:w="5000" w:type="pct"/>
        <w:tblCellSpacing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9"/>
        <w:gridCol w:w="3185"/>
        <w:gridCol w:w="3814"/>
        <w:gridCol w:w="725"/>
      </w:tblGrid>
      <w:tr w:rsidR="00187D09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187D09" w:rsidRPr="008D689D" w:rsidRDefault="00187D09" w:rsidP="008D689D">
            <w:pPr>
              <w:pStyle w:val="Cell"/>
            </w:pPr>
            <w:r w:rsidRPr="008D689D">
              <w:t xml:space="preserve">Linux _______________________ </w:t>
            </w:r>
            <w:proofErr w:type="spellStart"/>
            <w:r w:rsidRPr="008D689D">
              <w:t>bir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yazılımdır</w:t>
            </w:r>
            <w:proofErr w:type="spellEnd"/>
            <w:r w:rsidRPr="008D689D">
              <w:t>.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QFType"/>
            </w:pPr>
            <w:r w:rsidRPr="008D689D">
              <w:t>MC</w:t>
            </w:r>
          </w:p>
        </w:tc>
      </w:tr>
      <w:tr w:rsidR="00187D09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TableRowHead"/>
              <w:jc w:val="right"/>
            </w:pPr>
            <w:r w:rsidRPr="008D689D">
              <w:t>Default mark: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  <w:r w:rsidRPr="008D689D">
              <w:t>1</w:t>
            </w:r>
          </w:p>
        </w:tc>
      </w:tr>
      <w:tr w:rsidR="00187D09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TableRowHead"/>
              <w:jc w:val="right"/>
            </w:pPr>
            <w:r w:rsidRPr="008D689D">
              <w:t>Shuffle the choices?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  <w:r w:rsidRPr="008D689D">
              <w:t>Yes</w:t>
            </w:r>
          </w:p>
        </w:tc>
      </w:tr>
      <w:tr w:rsidR="00187D09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TableRowHead"/>
              <w:jc w:val="right"/>
            </w:pPr>
            <w:r w:rsidRPr="008D689D">
              <w:t>Number the choices?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  <w:r w:rsidRPr="008D689D">
              <w:t>A</w:t>
            </w:r>
          </w:p>
        </w:tc>
      </w:tr>
      <w:tr w:rsidR="00187D09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TableRowHead"/>
              <w:jc w:val="right"/>
            </w:pPr>
            <w:r w:rsidRPr="008D689D">
              <w:t>Penalty for each incorrect try: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  <w:r w:rsidRPr="008D689D">
              <w:t>33.3</w:t>
            </w:r>
          </w:p>
        </w:tc>
      </w:tr>
      <w:tr w:rsidR="00187D09" w:rsidRPr="008D689D" w:rsidTr="008D689D">
        <w:trPr>
          <w:cantSplit/>
          <w:tblHeader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QFOptionReset"/>
            </w:pPr>
            <w:r w:rsidRPr="008D689D">
              <w:t>#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TableHead"/>
            </w:pPr>
            <w:r w:rsidRPr="008D689D">
              <w:t>Answers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TableHead"/>
            </w:pPr>
            <w:r w:rsidRPr="008D689D">
              <w:t>Feedback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TableHead"/>
            </w:pPr>
            <w:r w:rsidRPr="008D689D">
              <w:t>Grade</w:t>
            </w:r>
          </w:p>
        </w:tc>
      </w:tr>
      <w:tr w:rsidR="008D689D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8D689D" w:rsidRPr="008D689D" w:rsidRDefault="008D689D" w:rsidP="00187D09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8D689D" w:rsidRPr="008D689D" w:rsidRDefault="008D689D" w:rsidP="002156C3">
            <w:pPr>
              <w:pStyle w:val="Cell"/>
            </w:pPr>
            <w:proofErr w:type="spellStart"/>
            <w:r w:rsidRPr="008D689D">
              <w:t>Özgür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olmayan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ve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açık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kaynak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kodlu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8D689D" w:rsidRPr="008D689D" w:rsidRDefault="008D689D" w:rsidP="002156C3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8D689D" w:rsidRPr="008D689D" w:rsidRDefault="008D689D" w:rsidP="002156C3">
            <w:pPr>
              <w:pStyle w:val="QFGrade"/>
            </w:pPr>
            <w:r w:rsidRPr="008D689D">
              <w:t>0</w:t>
            </w:r>
          </w:p>
        </w:tc>
      </w:tr>
      <w:tr w:rsidR="008D689D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8D689D" w:rsidRPr="008D689D" w:rsidRDefault="008D689D" w:rsidP="00187D09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8D689D" w:rsidRPr="008D689D" w:rsidRDefault="008D689D" w:rsidP="002156C3">
            <w:pPr>
              <w:pStyle w:val="Cell"/>
            </w:pPr>
            <w:proofErr w:type="spellStart"/>
            <w:r w:rsidRPr="008D689D">
              <w:t>Özgür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olmayan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ve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kapalı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kaynak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kodlu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8D689D" w:rsidRPr="008D689D" w:rsidRDefault="008D689D" w:rsidP="002156C3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8D689D" w:rsidRPr="008D689D" w:rsidRDefault="008D689D" w:rsidP="002156C3">
            <w:pPr>
              <w:pStyle w:val="QFGrade"/>
            </w:pPr>
            <w:r w:rsidRPr="008D689D">
              <w:t>0</w:t>
            </w:r>
          </w:p>
        </w:tc>
      </w:tr>
      <w:tr w:rsidR="008D689D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8D689D" w:rsidRPr="008D689D" w:rsidRDefault="008D689D" w:rsidP="00187D09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8D689D" w:rsidRPr="008D689D" w:rsidRDefault="008D689D" w:rsidP="002156C3">
            <w:pPr>
              <w:pStyle w:val="Cell"/>
            </w:pPr>
            <w:proofErr w:type="spellStart"/>
            <w:r w:rsidRPr="008D689D">
              <w:t>Özgür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ve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açık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kaynak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kodlu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8D689D" w:rsidRPr="008D689D" w:rsidRDefault="008D689D" w:rsidP="002156C3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8D689D" w:rsidRPr="008D689D" w:rsidRDefault="008D689D" w:rsidP="002156C3">
            <w:pPr>
              <w:pStyle w:val="QFGrade"/>
            </w:pPr>
            <w:r w:rsidRPr="008D689D">
              <w:t>100</w:t>
            </w:r>
          </w:p>
        </w:tc>
      </w:tr>
      <w:tr w:rsidR="008D689D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8D689D" w:rsidRPr="008D689D" w:rsidRDefault="008D689D" w:rsidP="00187D09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8D689D" w:rsidRPr="008D689D" w:rsidRDefault="008D689D" w:rsidP="002156C3">
            <w:pPr>
              <w:pStyle w:val="Cell"/>
            </w:pPr>
            <w:proofErr w:type="spellStart"/>
            <w:r w:rsidRPr="008D689D">
              <w:t>Özgür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ve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kapalı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kaynak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kodlu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8D689D" w:rsidRPr="008D689D" w:rsidRDefault="008D689D" w:rsidP="002156C3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8D689D" w:rsidRPr="008D689D" w:rsidRDefault="008D689D" w:rsidP="002156C3">
            <w:pPr>
              <w:pStyle w:val="QFGrade"/>
            </w:pPr>
            <w:r w:rsidRPr="008D689D">
              <w:t>0</w:t>
            </w:r>
          </w:p>
        </w:tc>
      </w:tr>
      <w:tr w:rsidR="008D689D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8D689D" w:rsidRPr="008D689D" w:rsidRDefault="008D689D" w:rsidP="00187D09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8D689D" w:rsidRPr="008D689D" w:rsidRDefault="008D689D" w:rsidP="002156C3">
            <w:pPr>
              <w:pStyle w:val="Cell"/>
            </w:pPr>
            <w:proofErr w:type="spellStart"/>
            <w:r w:rsidRPr="008D689D">
              <w:t>Sahipli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ve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kapalı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kaynak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kodlu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8D689D" w:rsidRPr="008D689D" w:rsidRDefault="008D689D" w:rsidP="002156C3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8D689D" w:rsidRPr="008D689D" w:rsidRDefault="008D689D" w:rsidP="002156C3">
            <w:pPr>
              <w:pStyle w:val="QFGrade"/>
            </w:pPr>
            <w:r w:rsidRPr="008D689D">
              <w:t>0</w:t>
            </w:r>
          </w:p>
        </w:tc>
      </w:tr>
      <w:tr w:rsidR="00187D09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TableRowHead"/>
            </w:pPr>
            <w:r w:rsidRPr="008D689D">
              <w:t>General feedback: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</w:tr>
      <w:tr w:rsidR="00187D09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TableRowHead"/>
            </w:pPr>
            <w:r w:rsidRPr="008D689D">
              <w:t>For any correct response: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  <w:r w:rsidRPr="008D689D">
              <w:t>Your answer is correct.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</w:tr>
      <w:tr w:rsidR="00187D09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TableRowHead"/>
            </w:pPr>
            <w:r w:rsidRPr="008D689D">
              <w:t>For any incorrect response: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  <w:r w:rsidRPr="008D689D">
              <w:t>Your answer is incorrect.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</w:tr>
      <w:tr w:rsidR="00187D09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TableRowHead"/>
            </w:pPr>
            <w:r w:rsidRPr="008D689D">
              <w:t>Hint 1: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</w:tr>
      <w:tr w:rsidR="00187D09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TableRowHead"/>
            </w:pPr>
            <w:r w:rsidRPr="008D689D">
              <w:t>Show the number of correct responses (Hint 1):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  <w:r w:rsidRPr="008D689D">
              <w:t>No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</w:tr>
      <w:tr w:rsidR="00187D09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TableRowHead"/>
            </w:pPr>
            <w:r w:rsidRPr="008D689D">
              <w:t>Clear incorrect responses (Hint 1):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  <w:r w:rsidRPr="008D689D">
              <w:t>No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</w:tr>
      <w:tr w:rsidR="00187D09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TableRowHead"/>
            </w:pPr>
            <w:r w:rsidRPr="008D689D">
              <w:t>Tags: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</w:tr>
      <w:tr w:rsidR="00187D09" w:rsidRPr="008D689D" w:rsidTr="008D689D">
        <w:trPr>
          <w:cantSplit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  <w:r w:rsidRPr="008D689D">
              <w:rPr>
                <w:i/>
                <w:iCs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</w:tr>
    </w:tbl>
    <w:p w:rsidR="00187D09" w:rsidRPr="008D689D" w:rsidRDefault="00187D09" w:rsidP="00187D09"/>
    <w:p w:rsidR="00187D09" w:rsidRPr="008D689D" w:rsidRDefault="00187D09" w:rsidP="00187D09">
      <w:pPr>
        <w:pStyle w:val="Balk2"/>
      </w:pPr>
      <w:r w:rsidRPr="008D689D">
        <w:t>Question 03 (MC)</w:t>
      </w:r>
    </w:p>
    <w:tbl>
      <w:tblPr>
        <w:tblW w:w="5000" w:type="pct"/>
        <w:tblCellSpacing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9"/>
        <w:gridCol w:w="3185"/>
        <w:gridCol w:w="3814"/>
        <w:gridCol w:w="725"/>
      </w:tblGrid>
      <w:tr w:rsidR="00187D09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187D09" w:rsidRPr="008D689D" w:rsidRDefault="00187D09" w:rsidP="008D689D">
            <w:pPr>
              <w:pStyle w:val="Cell"/>
            </w:pPr>
            <w:r w:rsidRPr="008D689D">
              <w:t xml:space="preserve">Linux </w:t>
            </w:r>
            <w:proofErr w:type="spellStart"/>
            <w:r w:rsidRPr="008D689D">
              <w:t>aslında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bir</w:t>
            </w:r>
            <w:proofErr w:type="spellEnd"/>
            <w:r w:rsidRPr="008D689D">
              <w:t xml:space="preserve"> __________________.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QFType"/>
            </w:pPr>
            <w:r w:rsidRPr="008D689D">
              <w:t>MC</w:t>
            </w:r>
          </w:p>
        </w:tc>
      </w:tr>
      <w:tr w:rsidR="00187D09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TableRowHead"/>
              <w:jc w:val="right"/>
            </w:pPr>
            <w:r w:rsidRPr="008D689D">
              <w:t>Default mark: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  <w:r w:rsidRPr="008D689D">
              <w:t>1</w:t>
            </w:r>
          </w:p>
        </w:tc>
      </w:tr>
      <w:tr w:rsidR="00187D09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TableRowHead"/>
              <w:jc w:val="right"/>
            </w:pPr>
            <w:r w:rsidRPr="008D689D">
              <w:t>Shuffle the choices?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  <w:r w:rsidRPr="008D689D">
              <w:t>Yes</w:t>
            </w:r>
          </w:p>
        </w:tc>
      </w:tr>
      <w:tr w:rsidR="00187D09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TableRowHead"/>
              <w:jc w:val="right"/>
            </w:pPr>
            <w:r w:rsidRPr="008D689D">
              <w:t>Number the choices?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  <w:r w:rsidRPr="008D689D">
              <w:t>A</w:t>
            </w:r>
          </w:p>
        </w:tc>
      </w:tr>
      <w:tr w:rsidR="00187D09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TableRowHead"/>
              <w:jc w:val="right"/>
            </w:pPr>
            <w:r w:rsidRPr="008D689D">
              <w:t>Penalty for each incorrect try: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  <w:r w:rsidRPr="008D689D">
              <w:t>33.3</w:t>
            </w:r>
          </w:p>
        </w:tc>
      </w:tr>
      <w:tr w:rsidR="00187D09" w:rsidRPr="008D689D" w:rsidTr="008D689D">
        <w:trPr>
          <w:cantSplit/>
          <w:tblHeader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QFOptionReset"/>
            </w:pPr>
            <w:r w:rsidRPr="008D689D">
              <w:t>#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TableHead"/>
            </w:pPr>
            <w:r w:rsidRPr="008D689D">
              <w:t>Answers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TableHead"/>
            </w:pPr>
            <w:r w:rsidRPr="008D689D">
              <w:t>Feedback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TableHead"/>
            </w:pPr>
            <w:r w:rsidRPr="008D689D">
              <w:t>Grade</w:t>
            </w:r>
          </w:p>
        </w:tc>
      </w:tr>
      <w:tr w:rsidR="00187D09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187D09">
            <w:pPr>
              <w:pStyle w:val="QFOption"/>
              <w:spacing w:line="220" w:lineRule="atLeast"/>
            </w:pPr>
            <w:r w:rsidRPr="008D689D">
              <w:lastRenderedPageBreak/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  <w:proofErr w:type="spellStart"/>
            <w:r w:rsidRPr="008D689D">
              <w:t>İşletim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sistemi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çekirdeğidir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QFGrade"/>
            </w:pPr>
            <w:r w:rsidRPr="008D689D">
              <w:t>100</w:t>
            </w:r>
          </w:p>
        </w:tc>
      </w:tr>
      <w:tr w:rsidR="00187D09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187D09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  <w:proofErr w:type="spellStart"/>
            <w:r w:rsidRPr="008D689D">
              <w:t>İşletim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sistemidir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QFGrade"/>
            </w:pPr>
            <w:r w:rsidRPr="008D689D">
              <w:t>0</w:t>
            </w:r>
          </w:p>
        </w:tc>
      </w:tr>
      <w:tr w:rsidR="00187D09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187D09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  <w:proofErr w:type="spellStart"/>
            <w:r w:rsidRPr="008D689D">
              <w:t>Bilgisayar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donanımıdır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QFGrade"/>
            </w:pPr>
            <w:r w:rsidRPr="008D689D">
              <w:t>0</w:t>
            </w:r>
          </w:p>
        </w:tc>
      </w:tr>
      <w:tr w:rsidR="00187D09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187D09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  <w:proofErr w:type="spellStart"/>
            <w:r w:rsidRPr="008D689D">
              <w:t>Donanım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şirketidir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QFGrade"/>
            </w:pPr>
            <w:r w:rsidRPr="008D689D">
              <w:t>0</w:t>
            </w:r>
          </w:p>
        </w:tc>
      </w:tr>
      <w:tr w:rsidR="00187D09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187D09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  <w:proofErr w:type="spellStart"/>
            <w:r w:rsidRPr="008D689D">
              <w:t>Yazılım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şirketidir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QFGrade"/>
            </w:pPr>
            <w:r w:rsidRPr="008D689D">
              <w:t>0</w:t>
            </w:r>
          </w:p>
        </w:tc>
      </w:tr>
      <w:tr w:rsidR="00187D09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TableRowHead"/>
            </w:pPr>
            <w:r w:rsidRPr="008D689D">
              <w:t>General feedback: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</w:tr>
      <w:tr w:rsidR="00187D09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TableRowHead"/>
            </w:pPr>
            <w:r w:rsidRPr="008D689D">
              <w:t>For any correct response: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  <w:r w:rsidRPr="008D689D">
              <w:t>Your answer is correct.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</w:tr>
      <w:tr w:rsidR="00187D09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TableRowHead"/>
            </w:pPr>
            <w:r w:rsidRPr="008D689D">
              <w:t>For any incorrect response: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  <w:r w:rsidRPr="008D689D">
              <w:t>Your answer is incorrect.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</w:tr>
      <w:tr w:rsidR="00187D09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TableRowHead"/>
            </w:pPr>
            <w:r w:rsidRPr="008D689D">
              <w:t>Hint 1: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</w:tr>
      <w:tr w:rsidR="00187D09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TableRowHead"/>
            </w:pPr>
            <w:r w:rsidRPr="008D689D">
              <w:t>Show the number of correct responses (Hint 1):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  <w:r w:rsidRPr="008D689D">
              <w:t>No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</w:tr>
      <w:tr w:rsidR="00187D09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TableRowHead"/>
            </w:pPr>
            <w:r w:rsidRPr="008D689D">
              <w:t>Clear incorrect responses (Hint 1):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  <w:r w:rsidRPr="008D689D">
              <w:t>No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</w:tr>
      <w:tr w:rsidR="00187D09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TableRowHead"/>
            </w:pPr>
            <w:r w:rsidRPr="008D689D">
              <w:t>Tags: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</w:tr>
      <w:tr w:rsidR="00187D09" w:rsidRPr="008D689D" w:rsidTr="008D689D">
        <w:trPr>
          <w:cantSplit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  <w:r w:rsidRPr="008D689D">
              <w:rPr>
                <w:i/>
                <w:iCs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</w:tr>
    </w:tbl>
    <w:p w:rsidR="00187D09" w:rsidRPr="008D689D" w:rsidRDefault="00187D09" w:rsidP="00187D09"/>
    <w:p w:rsidR="00187D09" w:rsidRPr="008D689D" w:rsidRDefault="00187D09" w:rsidP="00187D09">
      <w:pPr>
        <w:pStyle w:val="Balk2"/>
      </w:pPr>
      <w:r w:rsidRPr="008D689D">
        <w:t>Question 04 (MC)</w:t>
      </w:r>
    </w:p>
    <w:tbl>
      <w:tblPr>
        <w:tblW w:w="5000" w:type="pct"/>
        <w:tblCellSpacing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9"/>
        <w:gridCol w:w="3185"/>
        <w:gridCol w:w="3814"/>
        <w:gridCol w:w="725"/>
      </w:tblGrid>
      <w:tr w:rsidR="00187D09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187D09" w:rsidRPr="008D689D" w:rsidRDefault="00187D09" w:rsidP="008D689D">
            <w:pPr>
              <w:pStyle w:val="Cell"/>
            </w:pPr>
            <w:r w:rsidRPr="008D689D">
              <w:t xml:space="preserve">Linux ilk </w:t>
            </w:r>
            <w:proofErr w:type="spellStart"/>
            <w:r w:rsidRPr="008D689D">
              <w:t>olarak</w:t>
            </w:r>
            <w:proofErr w:type="spellEnd"/>
            <w:r w:rsidRPr="008D689D">
              <w:t xml:space="preserve"> _____________________ </w:t>
            </w:r>
            <w:proofErr w:type="spellStart"/>
            <w:r w:rsidRPr="008D689D">
              <w:t>tarafından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geliştirilmiştir</w:t>
            </w:r>
            <w:proofErr w:type="spellEnd"/>
            <w:r w:rsidRPr="008D689D">
              <w:t>.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QFType"/>
            </w:pPr>
            <w:r w:rsidRPr="008D689D">
              <w:t>MC</w:t>
            </w:r>
          </w:p>
        </w:tc>
      </w:tr>
      <w:tr w:rsidR="00187D09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TableRowHead"/>
              <w:jc w:val="right"/>
            </w:pPr>
            <w:r w:rsidRPr="008D689D">
              <w:t>Default mark: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  <w:r w:rsidRPr="008D689D">
              <w:t>1</w:t>
            </w:r>
          </w:p>
        </w:tc>
      </w:tr>
      <w:tr w:rsidR="00187D09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TableRowHead"/>
              <w:jc w:val="right"/>
            </w:pPr>
            <w:r w:rsidRPr="008D689D">
              <w:t>Shuffle the choices?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  <w:r w:rsidRPr="008D689D">
              <w:t>Yes</w:t>
            </w:r>
          </w:p>
        </w:tc>
      </w:tr>
      <w:tr w:rsidR="00187D09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TableRowHead"/>
              <w:jc w:val="right"/>
            </w:pPr>
            <w:r w:rsidRPr="008D689D">
              <w:t>Number the choices?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  <w:r w:rsidRPr="008D689D">
              <w:t>A</w:t>
            </w:r>
          </w:p>
        </w:tc>
      </w:tr>
      <w:tr w:rsidR="00187D09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TableRowHead"/>
              <w:jc w:val="right"/>
            </w:pPr>
            <w:r w:rsidRPr="008D689D">
              <w:t>Penalty for each incorrect try: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  <w:r w:rsidRPr="008D689D">
              <w:t>33.3</w:t>
            </w:r>
          </w:p>
        </w:tc>
      </w:tr>
      <w:tr w:rsidR="00187D09" w:rsidRPr="008D689D" w:rsidTr="008D689D">
        <w:trPr>
          <w:cantSplit/>
          <w:tblHeader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QFOptionReset"/>
            </w:pPr>
            <w:r w:rsidRPr="008D689D">
              <w:t>#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TableHead"/>
            </w:pPr>
            <w:r w:rsidRPr="008D689D">
              <w:t>Answers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TableHead"/>
            </w:pPr>
            <w:r w:rsidRPr="008D689D">
              <w:t>Feedback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TableHead"/>
            </w:pPr>
            <w:r w:rsidRPr="008D689D">
              <w:t>Grade</w:t>
            </w:r>
          </w:p>
        </w:tc>
      </w:tr>
      <w:tr w:rsidR="00187D09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187D09">
            <w:pPr>
              <w:pStyle w:val="QFOption"/>
              <w:spacing w:line="220" w:lineRule="atLeast"/>
            </w:pPr>
            <w:r w:rsidRPr="008D689D">
              <w:lastRenderedPageBreak/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  <w:r w:rsidRPr="008D689D">
              <w:t>Linus Torvalds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QFGrade"/>
            </w:pPr>
            <w:r w:rsidRPr="008D689D">
              <w:t>100</w:t>
            </w:r>
          </w:p>
        </w:tc>
      </w:tr>
      <w:tr w:rsidR="00187D09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187D09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  <w:r w:rsidRPr="008D689D">
              <w:t>Bill Gates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QFGrade"/>
            </w:pPr>
            <w:r w:rsidRPr="008D689D">
              <w:t>0</w:t>
            </w:r>
          </w:p>
        </w:tc>
      </w:tr>
      <w:tr w:rsidR="00187D09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187D09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  <w:r w:rsidRPr="008D689D">
              <w:t>Richard Stallman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QFGrade"/>
            </w:pPr>
            <w:r w:rsidRPr="008D689D">
              <w:t>0</w:t>
            </w:r>
          </w:p>
        </w:tc>
      </w:tr>
      <w:tr w:rsidR="00187D09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187D09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  <w:r w:rsidRPr="008D689D">
              <w:t>Steve Jobs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QFGrade"/>
            </w:pPr>
            <w:r w:rsidRPr="008D689D">
              <w:t>0</w:t>
            </w:r>
          </w:p>
        </w:tc>
      </w:tr>
      <w:tr w:rsidR="00187D09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187D09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  <w:r w:rsidRPr="008D689D">
              <w:t>Ian Murdock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QFGrade"/>
            </w:pPr>
            <w:r w:rsidRPr="008D689D">
              <w:t>0</w:t>
            </w:r>
          </w:p>
        </w:tc>
      </w:tr>
      <w:tr w:rsidR="00187D09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TableRowHead"/>
            </w:pPr>
            <w:r w:rsidRPr="008D689D">
              <w:t>General feedback: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</w:tr>
      <w:tr w:rsidR="00187D09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TableRowHead"/>
            </w:pPr>
            <w:r w:rsidRPr="008D689D">
              <w:t>For any correct response: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  <w:r w:rsidRPr="008D689D">
              <w:t>Your answer is correct.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</w:tr>
      <w:tr w:rsidR="00187D09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TableRowHead"/>
            </w:pPr>
            <w:r w:rsidRPr="008D689D">
              <w:t>For any incorrect response: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  <w:r w:rsidRPr="008D689D">
              <w:t>Your answer is incorrect.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</w:tr>
      <w:tr w:rsidR="00187D09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TableRowHead"/>
            </w:pPr>
            <w:r w:rsidRPr="008D689D">
              <w:t>Hint 1: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</w:tr>
      <w:tr w:rsidR="00187D09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TableRowHead"/>
            </w:pPr>
            <w:r w:rsidRPr="008D689D">
              <w:t>Show the number of correct responses (Hint 1):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  <w:r w:rsidRPr="008D689D">
              <w:t>No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</w:tr>
      <w:tr w:rsidR="00187D09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TableRowHead"/>
            </w:pPr>
            <w:r w:rsidRPr="008D689D">
              <w:t>Clear incorrect responses (Hint 1):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  <w:r w:rsidRPr="008D689D">
              <w:t>No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</w:tr>
      <w:tr w:rsidR="00187D09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TableRowHead"/>
            </w:pPr>
            <w:r w:rsidRPr="008D689D">
              <w:t>Tags: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</w:tr>
      <w:tr w:rsidR="00187D09" w:rsidRPr="008D689D" w:rsidTr="008D689D">
        <w:trPr>
          <w:cantSplit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  <w:r w:rsidRPr="008D689D">
              <w:rPr>
                <w:i/>
                <w:iCs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87D09" w:rsidRPr="008D689D" w:rsidRDefault="00187D09" w:rsidP="002156C3">
            <w:pPr>
              <w:pStyle w:val="Cell"/>
            </w:pPr>
          </w:p>
        </w:tc>
      </w:tr>
    </w:tbl>
    <w:p w:rsidR="00187D09" w:rsidRPr="008D689D" w:rsidRDefault="00187D09" w:rsidP="00187D09"/>
    <w:p w:rsidR="00982F32" w:rsidRPr="008D689D" w:rsidRDefault="00982F32" w:rsidP="00982F32">
      <w:pPr>
        <w:pStyle w:val="Balk2"/>
      </w:pPr>
      <w:r w:rsidRPr="008D689D">
        <w:t>Question 05 (MC)</w:t>
      </w:r>
    </w:p>
    <w:tbl>
      <w:tblPr>
        <w:tblW w:w="5000" w:type="pct"/>
        <w:tblCellSpacing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9"/>
        <w:gridCol w:w="3185"/>
        <w:gridCol w:w="3814"/>
        <w:gridCol w:w="725"/>
      </w:tblGrid>
      <w:tr w:rsidR="00982F32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982F32" w:rsidRPr="008D689D" w:rsidRDefault="00982F32" w:rsidP="008D689D">
            <w:pPr>
              <w:pStyle w:val="Cell"/>
            </w:pPr>
            <w:r w:rsidRPr="008D689D">
              <w:t xml:space="preserve">______________ </w:t>
            </w:r>
            <w:proofErr w:type="spellStart"/>
            <w:proofErr w:type="gramStart"/>
            <w:r w:rsidRPr="008D689D">
              <w:t>bir</w:t>
            </w:r>
            <w:proofErr w:type="spellEnd"/>
            <w:proofErr w:type="gramEnd"/>
            <w:r w:rsidRPr="008D689D">
              <w:t xml:space="preserve"> </w:t>
            </w:r>
            <w:proofErr w:type="spellStart"/>
            <w:r w:rsidRPr="008D689D">
              <w:t>işletim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sisteminin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temelini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oluşturur</w:t>
            </w:r>
            <w:proofErr w:type="spellEnd"/>
            <w:r w:rsidRPr="008D689D">
              <w:t>.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QFType"/>
            </w:pPr>
            <w:r w:rsidRPr="008D689D">
              <w:t>MC</w:t>
            </w:r>
          </w:p>
        </w:tc>
      </w:tr>
      <w:tr w:rsidR="00982F32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TableRowHead"/>
              <w:jc w:val="right"/>
            </w:pPr>
            <w:r w:rsidRPr="008D689D">
              <w:t>Default mark: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  <w:r w:rsidRPr="008D689D">
              <w:t>1</w:t>
            </w:r>
          </w:p>
        </w:tc>
      </w:tr>
      <w:tr w:rsidR="00982F32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TableRowHead"/>
              <w:jc w:val="right"/>
            </w:pPr>
            <w:r w:rsidRPr="008D689D">
              <w:t>Shuffle the choices?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  <w:r w:rsidRPr="008D689D">
              <w:t>Yes</w:t>
            </w:r>
          </w:p>
        </w:tc>
      </w:tr>
      <w:tr w:rsidR="00982F32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TableRowHead"/>
              <w:jc w:val="right"/>
            </w:pPr>
            <w:r w:rsidRPr="008D689D">
              <w:t>Number the choices?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  <w:r w:rsidRPr="008D689D">
              <w:t>A</w:t>
            </w:r>
          </w:p>
        </w:tc>
      </w:tr>
      <w:tr w:rsidR="00982F32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TableRowHead"/>
              <w:jc w:val="right"/>
            </w:pPr>
            <w:r w:rsidRPr="008D689D">
              <w:t>Penalty for each incorrect try: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  <w:r w:rsidRPr="008D689D">
              <w:t>33.3</w:t>
            </w:r>
          </w:p>
        </w:tc>
      </w:tr>
      <w:tr w:rsidR="00982F32" w:rsidRPr="008D689D" w:rsidTr="008D689D">
        <w:trPr>
          <w:cantSplit/>
          <w:tblHeader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QFOptionReset"/>
            </w:pPr>
            <w:r w:rsidRPr="008D689D">
              <w:t>#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TableHead"/>
            </w:pPr>
            <w:r w:rsidRPr="008D689D">
              <w:t>Answers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TableHead"/>
            </w:pPr>
            <w:r w:rsidRPr="008D689D">
              <w:t>Feedback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TableHead"/>
            </w:pPr>
            <w:r w:rsidRPr="008D689D">
              <w:t>Grade</w:t>
            </w:r>
          </w:p>
        </w:tc>
      </w:tr>
      <w:tr w:rsidR="00982F32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982F32">
            <w:pPr>
              <w:pStyle w:val="QFOption"/>
              <w:spacing w:line="220" w:lineRule="atLeast"/>
            </w:pPr>
            <w:r w:rsidRPr="008D689D">
              <w:lastRenderedPageBreak/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  <w:proofErr w:type="spellStart"/>
            <w:r w:rsidRPr="008D689D">
              <w:t>Çekirdek</w:t>
            </w:r>
            <w:proofErr w:type="spellEnd"/>
            <w:r w:rsidRPr="008D689D">
              <w:t>(Kernel)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QFGrade"/>
            </w:pPr>
            <w:r w:rsidRPr="008D689D">
              <w:t>100</w:t>
            </w:r>
          </w:p>
        </w:tc>
      </w:tr>
      <w:tr w:rsidR="00982F32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982F32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  <w:proofErr w:type="spellStart"/>
            <w:r w:rsidRPr="008D689D">
              <w:t>Kabuk</w:t>
            </w:r>
            <w:proofErr w:type="spellEnd"/>
            <w:r w:rsidRPr="008D689D">
              <w:t>(Shell)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QFGrade"/>
            </w:pPr>
            <w:r w:rsidRPr="008D689D">
              <w:t>0</w:t>
            </w:r>
          </w:p>
        </w:tc>
      </w:tr>
      <w:tr w:rsidR="00982F32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982F32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  <w:proofErr w:type="spellStart"/>
            <w:r w:rsidRPr="008D689D">
              <w:t>Komut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QFGrade"/>
            </w:pPr>
            <w:r w:rsidRPr="008D689D">
              <w:t>0</w:t>
            </w:r>
          </w:p>
        </w:tc>
      </w:tr>
      <w:tr w:rsidR="00982F32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982F32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  <w:proofErr w:type="spellStart"/>
            <w:r w:rsidRPr="008D689D">
              <w:t>Betik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QFGrade"/>
            </w:pPr>
            <w:r w:rsidRPr="008D689D">
              <w:t>0</w:t>
            </w:r>
          </w:p>
        </w:tc>
      </w:tr>
      <w:tr w:rsidR="00982F32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982F32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  <w:proofErr w:type="spellStart"/>
            <w:r w:rsidRPr="008D689D">
              <w:t>Arayüz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QFGrade"/>
            </w:pPr>
            <w:r w:rsidRPr="008D689D">
              <w:t>0</w:t>
            </w:r>
          </w:p>
        </w:tc>
      </w:tr>
      <w:tr w:rsidR="00982F32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TableRowHead"/>
            </w:pPr>
            <w:r w:rsidRPr="008D689D">
              <w:t>General feedback: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</w:p>
        </w:tc>
      </w:tr>
      <w:tr w:rsidR="00982F32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TableRowHead"/>
            </w:pPr>
            <w:r w:rsidRPr="008D689D">
              <w:t>For any correct response: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  <w:r w:rsidRPr="008D689D">
              <w:t>Your answer is correct.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</w:p>
        </w:tc>
      </w:tr>
      <w:tr w:rsidR="00982F32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TableRowHead"/>
            </w:pPr>
            <w:r w:rsidRPr="008D689D">
              <w:t>For any incorrect response: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  <w:r w:rsidRPr="008D689D">
              <w:t>Your answer is incorrect.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</w:p>
        </w:tc>
      </w:tr>
      <w:tr w:rsidR="00982F32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TableRowHead"/>
            </w:pPr>
            <w:r w:rsidRPr="008D689D">
              <w:t>Hint 1: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</w:p>
        </w:tc>
      </w:tr>
      <w:tr w:rsidR="00982F32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TableRowHead"/>
            </w:pPr>
            <w:r w:rsidRPr="008D689D">
              <w:t>Show the number of correct responses (Hint 1):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  <w:r w:rsidRPr="008D689D">
              <w:t>No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</w:p>
        </w:tc>
      </w:tr>
      <w:tr w:rsidR="00982F32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TableRowHead"/>
            </w:pPr>
            <w:r w:rsidRPr="008D689D">
              <w:t>Clear incorrect responses (Hint 1):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  <w:r w:rsidRPr="008D689D">
              <w:t>No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</w:p>
        </w:tc>
      </w:tr>
      <w:tr w:rsidR="00982F32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TableRowHead"/>
            </w:pPr>
            <w:r w:rsidRPr="008D689D">
              <w:t>Tags: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</w:p>
        </w:tc>
      </w:tr>
      <w:tr w:rsidR="00982F32" w:rsidRPr="008D689D" w:rsidTr="008D689D">
        <w:trPr>
          <w:cantSplit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  <w:r w:rsidRPr="008D689D">
              <w:rPr>
                <w:i/>
                <w:iCs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</w:p>
        </w:tc>
      </w:tr>
    </w:tbl>
    <w:p w:rsidR="00982F32" w:rsidRPr="008D689D" w:rsidRDefault="00982F32" w:rsidP="00982F32"/>
    <w:p w:rsidR="00982F32" w:rsidRPr="008D689D" w:rsidRDefault="00982F32" w:rsidP="00982F32">
      <w:pPr>
        <w:pStyle w:val="Balk2"/>
      </w:pPr>
      <w:r w:rsidRPr="008D689D">
        <w:t>Question 06 (MC)</w:t>
      </w:r>
    </w:p>
    <w:tbl>
      <w:tblPr>
        <w:tblW w:w="5000" w:type="pct"/>
        <w:tblCellSpacing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9"/>
        <w:gridCol w:w="3185"/>
        <w:gridCol w:w="3814"/>
        <w:gridCol w:w="725"/>
      </w:tblGrid>
      <w:tr w:rsidR="00982F32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982F32" w:rsidRPr="008D689D" w:rsidRDefault="00982F32" w:rsidP="008D689D">
            <w:pPr>
              <w:pStyle w:val="Cell"/>
            </w:pPr>
            <w:proofErr w:type="spellStart"/>
            <w:r w:rsidRPr="008D689D">
              <w:t>Aşağıdakilerden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hangisi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sistemle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doğrudan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etkileşim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halindedir</w:t>
            </w:r>
            <w:proofErr w:type="spellEnd"/>
            <w:r w:rsidRPr="008D689D">
              <w:t>?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QFType"/>
            </w:pPr>
            <w:r w:rsidRPr="008D689D">
              <w:t>MC</w:t>
            </w:r>
          </w:p>
        </w:tc>
      </w:tr>
      <w:tr w:rsidR="00982F32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TableRowHead"/>
              <w:jc w:val="right"/>
            </w:pPr>
            <w:r w:rsidRPr="008D689D">
              <w:t>Default mark: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  <w:r w:rsidRPr="008D689D">
              <w:t>1</w:t>
            </w:r>
          </w:p>
        </w:tc>
      </w:tr>
      <w:tr w:rsidR="00982F32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TableRowHead"/>
              <w:jc w:val="right"/>
            </w:pPr>
            <w:r w:rsidRPr="008D689D">
              <w:t>Shuffle the choices?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  <w:r w:rsidRPr="008D689D">
              <w:t>Yes</w:t>
            </w:r>
          </w:p>
        </w:tc>
      </w:tr>
      <w:tr w:rsidR="00982F32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TableRowHead"/>
              <w:jc w:val="right"/>
            </w:pPr>
            <w:r w:rsidRPr="008D689D">
              <w:t>Number the choices?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  <w:r w:rsidRPr="008D689D">
              <w:t>A</w:t>
            </w:r>
          </w:p>
        </w:tc>
      </w:tr>
      <w:tr w:rsidR="00982F32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TableRowHead"/>
              <w:jc w:val="right"/>
            </w:pPr>
            <w:r w:rsidRPr="008D689D">
              <w:t>Penalty for each incorrect try: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  <w:r w:rsidRPr="008D689D">
              <w:t>33.3</w:t>
            </w:r>
          </w:p>
        </w:tc>
      </w:tr>
      <w:tr w:rsidR="00982F32" w:rsidRPr="008D689D" w:rsidTr="008D689D">
        <w:trPr>
          <w:cantSplit/>
          <w:tblHeader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QFOptionReset"/>
            </w:pPr>
            <w:r w:rsidRPr="008D689D">
              <w:t>#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TableHead"/>
            </w:pPr>
            <w:r w:rsidRPr="008D689D">
              <w:t>Answers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TableHead"/>
            </w:pPr>
            <w:r w:rsidRPr="008D689D">
              <w:t>Feedback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TableHead"/>
            </w:pPr>
            <w:r w:rsidRPr="008D689D">
              <w:t>Grade</w:t>
            </w:r>
          </w:p>
        </w:tc>
      </w:tr>
      <w:tr w:rsidR="00982F32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982F32">
            <w:pPr>
              <w:pStyle w:val="QFOption"/>
              <w:spacing w:line="220" w:lineRule="atLeast"/>
            </w:pPr>
            <w:r w:rsidRPr="008D689D">
              <w:lastRenderedPageBreak/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  <w:proofErr w:type="spellStart"/>
            <w:r w:rsidRPr="008D689D">
              <w:t>Çekirdek</w:t>
            </w:r>
            <w:proofErr w:type="spellEnd"/>
            <w:r w:rsidRPr="008D689D">
              <w:t>(Kernel)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QFGrade"/>
            </w:pPr>
            <w:r w:rsidRPr="008D689D">
              <w:t>100</w:t>
            </w:r>
          </w:p>
        </w:tc>
      </w:tr>
      <w:tr w:rsidR="00982F32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982F32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  <w:proofErr w:type="spellStart"/>
            <w:r w:rsidRPr="008D689D">
              <w:t>Kabuk</w:t>
            </w:r>
            <w:proofErr w:type="spellEnd"/>
            <w:r w:rsidRPr="008D689D">
              <w:t>(Shell)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QFGrade"/>
            </w:pPr>
            <w:r w:rsidRPr="008D689D">
              <w:t>0</w:t>
            </w:r>
          </w:p>
        </w:tc>
      </w:tr>
      <w:tr w:rsidR="00982F32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982F32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  <w:proofErr w:type="spellStart"/>
            <w:r w:rsidRPr="008D689D">
              <w:t>Komutlar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QFGrade"/>
            </w:pPr>
            <w:r w:rsidRPr="008D689D">
              <w:t>0</w:t>
            </w:r>
          </w:p>
        </w:tc>
      </w:tr>
      <w:tr w:rsidR="00982F32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982F32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  <w:proofErr w:type="spellStart"/>
            <w:r w:rsidRPr="008D689D">
              <w:t>Yazılımlar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QFGrade"/>
            </w:pPr>
            <w:r w:rsidRPr="008D689D">
              <w:t>0</w:t>
            </w:r>
          </w:p>
        </w:tc>
      </w:tr>
      <w:tr w:rsidR="00982F32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982F32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  <w:proofErr w:type="spellStart"/>
            <w:r w:rsidRPr="008D689D">
              <w:t>Servisler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QFGrade"/>
            </w:pPr>
            <w:r w:rsidRPr="008D689D">
              <w:t>0</w:t>
            </w:r>
          </w:p>
        </w:tc>
      </w:tr>
      <w:tr w:rsidR="00982F32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TableRowHead"/>
            </w:pPr>
            <w:r w:rsidRPr="008D689D">
              <w:t>General feedback: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</w:p>
        </w:tc>
      </w:tr>
      <w:tr w:rsidR="00982F32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TableRowHead"/>
            </w:pPr>
            <w:r w:rsidRPr="008D689D">
              <w:t>For any correct response: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  <w:r w:rsidRPr="008D689D">
              <w:t>Your answer is correct.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</w:p>
        </w:tc>
      </w:tr>
      <w:tr w:rsidR="00982F32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TableRowHead"/>
            </w:pPr>
            <w:r w:rsidRPr="008D689D">
              <w:t>For any incorrect response: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  <w:r w:rsidRPr="008D689D">
              <w:t>Your answer is incorrect.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</w:p>
        </w:tc>
      </w:tr>
      <w:tr w:rsidR="00982F32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TableRowHead"/>
            </w:pPr>
            <w:r w:rsidRPr="008D689D">
              <w:t>Hint 1: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</w:p>
        </w:tc>
      </w:tr>
      <w:tr w:rsidR="00982F32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TableRowHead"/>
            </w:pPr>
            <w:r w:rsidRPr="008D689D">
              <w:t>Show the number of correct responses (Hint 1):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  <w:r w:rsidRPr="008D689D">
              <w:t>No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</w:p>
        </w:tc>
      </w:tr>
      <w:tr w:rsidR="00982F32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TableRowHead"/>
            </w:pPr>
            <w:r w:rsidRPr="008D689D">
              <w:t>Clear incorrect responses (Hint 1):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  <w:r w:rsidRPr="008D689D">
              <w:t>No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</w:p>
        </w:tc>
      </w:tr>
      <w:tr w:rsidR="00982F32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TableRowHead"/>
            </w:pPr>
            <w:r w:rsidRPr="008D689D">
              <w:t>Tags: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</w:p>
        </w:tc>
      </w:tr>
      <w:tr w:rsidR="00982F32" w:rsidRPr="008D689D" w:rsidTr="008D689D">
        <w:trPr>
          <w:cantSplit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  <w:r w:rsidRPr="008D689D">
              <w:rPr>
                <w:i/>
                <w:iCs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82F32" w:rsidRPr="008D689D" w:rsidRDefault="00982F32" w:rsidP="002156C3">
            <w:pPr>
              <w:pStyle w:val="Cell"/>
            </w:pPr>
          </w:p>
        </w:tc>
      </w:tr>
    </w:tbl>
    <w:p w:rsidR="00982F32" w:rsidRPr="008D689D" w:rsidRDefault="00982F32" w:rsidP="00982F32"/>
    <w:p w:rsidR="00F75A82" w:rsidRPr="008D689D" w:rsidRDefault="00F75A82" w:rsidP="00F75A82">
      <w:pPr>
        <w:pStyle w:val="Balk2"/>
      </w:pPr>
      <w:r w:rsidRPr="008D689D">
        <w:t>Question 07 (MA)</w:t>
      </w:r>
    </w:p>
    <w:tbl>
      <w:tblPr>
        <w:tblW w:w="5000" w:type="pct"/>
        <w:tblCellSpacing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9"/>
        <w:gridCol w:w="3185"/>
        <w:gridCol w:w="3814"/>
        <w:gridCol w:w="725"/>
      </w:tblGrid>
      <w:tr w:rsidR="00F75A82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F75A82" w:rsidRPr="008D689D" w:rsidRDefault="00F75A82" w:rsidP="008D689D">
            <w:pPr>
              <w:pStyle w:val="Cell"/>
            </w:pPr>
            <w:r w:rsidRPr="008D689D">
              <w:t xml:space="preserve">Linux </w:t>
            </w:r>
            <w:proofErr w:type="spellStart"/>
            <w:r w:rsidRPr="008D689D">
              <w:t>nasıl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bir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işletim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sistemidir</w:t>
            </w:r>
            <w:proofErr w:type="spellEnd"/>
            <w:r w:rsidRPr="008D689D">
              <w:t>?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QFType"/>
            </w:pPr>
            <w:r w:rsidRPr="008D689D">
              <w:t>MA</w:t>
            </w:r>
          </w:p>
        </w:tc>
      </w:tr>
      <w:tr w:rsidR="00F75A82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TableRowHead"/>
              <w:jc w:val="right"/>
            </w:pPr>
            <w:r w:rsidRPr="008D689D">
              <w:t>Default mark: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Cell"/>
            </w:pPr>
            <w:r w:rsidRPr="008D689D">
              <w:t>1</w:t>
            </w:r>
          </w:p>
        </w:tc>
      </w:tr>
      <w:tr w:rsidR="00F75A82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TableRowHead"/>
              <w:jc w:val="right"/>
            </w:pPr>
            <w:r w:rsidRPr="008D689D">
              <w:t>Shuffle the choices?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Cell"/>
            </w:pPr>
            <w:r w:rsidRPr="008D689D">
              <w:t>Yes</w:t>
            </w:r>
          </w:p>
        </w:tc>
      </w:tr>
      <w:tr w:rsidR="00F75A82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TableRowHead"/>
              <w:jc w:val="right"/>
            </w:pPr>
            <w:r w:rsidRPr="008D689D">
              <w:t>Number the choices?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Cell"/>
            </w:pPr>
            <w:r w:rsidRPr="008D689D">
              <w:t>A</w:t>
            </w:r>
          </w:p>
        </w:tc>
      </w:tr>
      <w:tr w:rsidR="00F75A82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TableRowHead"/>
              <w:jc w:val="right"/>
            </w:pPr>
            <w:r w:rsidRPr="008D689D">
              <w:t>Show the number of correct responses once the question has finished: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Cell"/>
            </w:pPr>
            <w:r w:rsidRPr="008D689D">
              <w:t>No</w:t>
            </w:r>
          </w:p>
        </w:tc>
      </w:tr>
      <w:tr w:rsidR="00F75A82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TableRowHead"/>
              <w:jc w:val="right"/>
            </w:pPr>
            <w:r w:rsidRPr="008D689D">
              <w:t>Penalty for each incorrect try: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Cell"/>
            </w:pPr>
            <w:r w:rsidRPr="008D689D">
              <w:t>33.3</w:t>
            </w:r>
          </w:p>
        </w:tc>
      </w:tr>
      <w:tr w:rsidR="00F75A82" w:rsidRPr="008D689D" w:rsidTr="008D689D">
        <w:trPr>
          <w:cantSplit/>
          <w:tblHeader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QFOptionReset"/>
            </w:pPr>
            <w:r w:rsidRPr="008D689D">
              <w:t>#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TableHead"/>
            </w:pPr>
            <w:r w:rsidRPr="008D689D">
              <w:t>Answers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TableHead"/>
            </w:pPr>
            <w:r w:rsidRPr="008D689D">
              <w:t>Feedback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TableHead"/>
            </w:pPr>
            <w:r w:rsidRPr="008D689D">
              <w:t>Grade</w:t>
            </w:r>
          </w:p>
        </w:tc>
      </w:tr>
      <w:tr w:rsidR="00F75A82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F75A82" w:rsidRPr="008D689D" w:rsidRDefault="00F75A82" w:rsidP="00F75A82">
            <w:pPr>
              <w:pStyle w:val="QFOption"/>
              <w:spacing w:line="220" w:lineRule="atLeast"/>
            </w:pPr>
            <w:r w:rsidRPr="008D689D">
              <w:lastRenderedPageBreak/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Cell"/>
            </w:pPr>
            <w:r w:rsidRPr="008D689D">
              <w:t>Multi User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QFGrade"/>
            </w:pPr>
            <w:r w:rsidRPr="008D689D">
              <w:t>20</w:t>
            </w:r>
          </w:p>
        </w:tc>
      </w:tr>
      <w:tr w:rsidR="00F75A82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F75A82" w:rsidRPr="008D689D" w:rsidRDefault="00F75A82" w:rsidP="00F75A82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Cell"/>
            </w:pPr>
            <w:r w:rsidRPr="008D689D">
              <w:t>Multi Processes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QFGrade"/>
            </w:pPr>
            <w:r w:rsidRPr="008D689D">
              <w:t>20</w:t>
            </w:r>
          </w:p>
        </w:tc>
      </w:tr>
      <w:tr w:rsidR="00F75A82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F75A82" w:rsidRPr="008D689D" w:rsidRDefault="00F75A82" w:rsidP="00F75A82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Cell"/>
            </w:pPr>
            <w:proofErr w:type="spellStart"/>
            <w:r w:rsidRPr="008D689D">
              <w:t>Multi Tasking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QFGrade"/>
            </w:pPr>
            <w:r w:rsidRPr="008D689D">
              <w:t>20</w:t>
            </w:r>
          </w:p>
        </w:tc>
      </w:tr>
      <w:tr w:rsidR="00F75A82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F75A82" w:rsidRPr="008D689D" w:rsidRDefault="00F75A82" w:rsidP="00F75A82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Cell"/>
            </w:pPr>
            <w:proofErr w:type="spellStart"/>
            <w:r w:rsidRPr="008D689D">
              <w:t>Açık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Kaynak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Kodlu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QFGrade"/>
            </w:pPr>
            <w:r w:rsidRPr="008D689D">
              <w:t>20</w:t>
            </w:r>
          </w:p>
        </w:tc>
      </w:tr>
      <w:tr w:rsidR="00F75A82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F75A82" w:rsidRPr="008D689D" w:rsidRDefault="00F75A82" w:rsidP="00F75A82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Cell"/>
            </w:pPr>
            <w:proofErr w:type="spellStart"/>
            <w:r w:rsidRPr="008D689D">
              <w:t>Taşınabilir</w:t>
            </w:r>
            <w:proofErr w:type="spellEnd"/>
            <w:r w:rsidRPr="008D689D">
              <w:t>(Portable)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QFGrade"/>
            </w:pPr>
            <w:r w:rsidRPr="008D689D">
              <w:t>20</w:t>
            </w:r>
          </w:p>
        </w:tc>
      </w:tr>
      <w:tr w:rsidR="00F75A82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TableRowHead"/>
            </w:pPr>
            <w:r w:rsidRPr="008D689D">
              <w:t>General feedback: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Cell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Cell"/>
            </w:pPr>
          </w:p>
        </w:tc>
      </w:tr>
      <w:tr w:rsidR="00F75A82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TableRowHead"/>
            </w:pPr>
            <w:r w:rsidRPr="008D689D">
              <w:t>For any correct response: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Cell"/>
            </w:pPr>
            <w:r w:rsidRPr="008D689D">
              <w:t>Your answer is correct.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Cell"/>
            </w:pPr>
          </w:p>
        </w:tc>
      </w:tr>
      <w:tr w:rsidR="00F75A82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TableRowHead"/>
            </w:pPr>
            <w:r w:rsidRPr="008D689D">
              <w:t>For any incorrect response: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Cell"/>
            </w:pPr>
            <w:r w:rsidRPr="008D689D">
              <w:t>Your answer is incorrect.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Cell"/>
            </w:pPr>
          </w:p>
        </w:tc>
      </w:tr>
      <w:tr w:rsidR="00F75A82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TableRowHead"/>
            </w:pPr>
            <w:r w:rsidRPr="008D689D">
              <w:t>For any partially correct response: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Cell"/>
            </w:pPr>
            <w:r w:rsidRPr="008D689D">
              <w:t>Your answer is partially correct.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Cell"/>
            </w:pPr>
          </w:p>
        </w:tc>
      </w:tr>
      <w:tr w:rsidR="00F75A82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TableRowHead"/>
            </w:pPr>
            <w:r w:rsidRPr="008D689D">
              <w:t>Hint 1: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Cell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Cell"/>
            </w:pPr>
          </w:p>
        </w:tc>
      </w:tr>
      <w:tr w:rsidR="00F75A82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TableRowHead"/>
            </w:pPr>
            <w:r w:rsidRPr="008D689D">
              <w:t>Show the number of correct responses (Hint 1):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Cell"/>
            </w:pPr>
            <w:r w:rsidRPr="008D689D">
              <w:t>No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Cell"/>
            </w:pPr>
          </w:p>
        </w:tc>
      </w:tr>
      <w:tr w:rsidR="00F75A82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TableRowHead"/>
            </w:pPr>
            <w:r w:rsidRPr="008D689D">
              <w:t>Clear incorrect responses (Hint 1):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Cell"/>
            </w:pPr>
            <w:r w:rsidRPr="008D689D">
              <w:t>No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Cell"/>
            </w:pPr>
          </w:p>
        </w:tc>
      </w:tr>
      <w:tr w:rsidR="00F75A82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TableRowHead"/>
            </w:pPr>
            <w:r w:rsidRPr="008D689D">
              <w:t>Tags: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Cell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Cell"/>
            </w:pPr>
          </w:p>
        </w:tc>
      </w:tr>
      <w:tr w:rsidR="00F75A82" w:rsidRPr="008D689D" w:rsidTr="008D689D">
        <w:trPr>
          <w:cantSplit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Cell"/>
            </w:pPr>
            <w:r w:rsidRPr="008D689D">
              <w:rPr>
                <w:i/>
                <w:iCs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F75A82" w:rsidRPr="008D689D" w:rsidRDefault="00F75A82" w:rsidP="002156C3">
            <w:pPr>
              <w:pStyle w:val="Cell"/>
            </w:pPr>
          </w:p>
        </w:tc>
      </w:tr>
    </w:tbl>
    <w:p w:rsidR="00F75A82" w:rsidRPr="008D689D" w:rsidRDefault="00F75A82" w:rsidP="00F75A82"/>
    <w:p w:rsidR="002156C3" w:rsidRPr="008D689D" w:rsidRDefault="002156C3" w:rsidP="002156C3">
      <w:pPr>
        <w:pStyle w:val="Balk2"/>
      </w:pPr>
      <w:r w:rsidRPr="008D689D">
        <w:t>Question 11 (MC)</w:t>
      </w:r>
    </w:p>
    <w:tbl>
      <w:tblPr>
        <w:tblW w:w="5000" w:type="pct"/>
        <w:tblCellSpacing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9"/>
        <w:gridCol w:w="3185"/>
        <w:gridCol w:w="3814"/>
        <w:gridCol w:w="725"/>
      </w:tblGrid>
      <w:tr w:rsidR="002156C3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2156C3" w:rsidRPr="008D689D" w:rsidRDefault="002156C3" w:rsidP="008D689D">
            <w:pPr>
              <w:pStyle w:val="Cell"/>
            </w:pPr>
            <w:proofErr w:type="spellStart"/>
            <w:r w:rsidRPr="008D689D">
              <w:t>Hangisi</w:t>
            </w:r>
            <w:proofErr w:type="spellEnd"/>
            <w:r w:rsidRPr="008D689D">
              <w:t xml:space="preserve"> Linux </w:t>
            </w:r>
            <w:proofErr w:type="spellStart"/>
            <w:r w:rsidRPr="008D689D">
              <w:t>altında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çalışan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bir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metin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editorü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değildir</w:t>
            </w:r>
            <w:proofErr w:type="spellEnd"/>
            <w:r w:rsidRPr="008D689D">
              <w:t>?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QFType"/>
            </w:pPr>
            <w:r w:rsidRPr="008D689D">
              <w:t>MC</w:t>
            </w:r>
          </w:p>
        </w:tc>
      </w:tr>
      <w:tr w:rsidR="002156C3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TableRowHead"/>
              <w:jc w:val="right"/>
            </w:pPr>
            <w:r w:rsidRPr="008D689D">
              <w:t>Default mark: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  <w:r w:rsidRPr="008D689D">
              <w:t>1</w:t>
            </w:r>
          </w:p>
        </w:tc>
      </w:tr>
      <w:tr w:rsidR="002156C3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TableRowHead"/>
              <w:jc w:val="right"/>
            </w:pPr>
            <w:r w:rsidRPr="008D689D">
              <w:t>Shuffle the choices?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  <w:r w:rsidRPr="008D689D">
              <w:t>Yes</w:t>
            </w:r>
          </w:p>
        </w:tc>
      </w:tr>
      <w:tr w:rsidR="002156C3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TableRowHead"/>
              <w:jc w:val="right"/>
            </w:pPr>
            <w:r w:rsidRPr="008D689D">
              <w:t>Number the choices?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  <w:r w:rsidRPr="008D689D">
              <w:t>A</w:t>
            </w:r>
          </w:p>
        </w:tc>
      </w:tr>
      <w:tr w:rsidR="002156C3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TableRowHead"/>
              <w:jc w:val="right"/>
            </w:pPr>
            <w:r w:rsidRPr="008D689D">
              <w:t>Penalty for each incorrect try: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  <w:r w:rsidRPr="008D689D">
              <w:t>33.3</w:t>
            </w:r>
          </w:p>
        </w:tc>
      </w:tr>
      <w:tr w:rsidR="002156C3" w:rsidRPr="008D689D" w:rsidTr="008D689D">
        <w:trPr>
          <w:cantSplit/>
          <w:tblHeader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QFOptionReset"/>
            </w:pPr>
            <w:r w:rsidRPr="008D689D">
              <w:t>#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TableHead"/>
            </w:pPr>
            <w:r w:rsidRPr="008D689D">
              <w:t>Answers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TableHead"/>
            </w:pPr>
            <w:r w:rsidRPr="008D689D">
              <w:t>Feedback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TableHead"/>
            </w:pPr>
            <w:r w:rsidRPr="008D689D">
              <w:t>Grade</w:t>
            </w:r>
          </w:p>
        </w:tc>
      </w:tr>
      <w:tr w:rsidR="002156C3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QFOption"/>
              <w:spacing w:line="220" w:lineRule="atLeast"/>
            </w:pPr>
            <w:r w:rsidRPr="008D689D">
              <w:lastRenderedPageBreak/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  <w:proofErr w:type="spellStart"/>
            <w:r w:rsidRPr="008D689D">
              <w:t>emacs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QFGrade"/>
            </w:pPr>
            <w:r w:rsidRPr="008D689D">
              <w:t>0</w:t>
            </w:r>
          </w:p>
        </w:tc>
      </w:tr>
      <w:tr w:rsidR="002156C3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  <w:r w:rsidRPr="008D689D">
              <w:t>vi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QFGrade"/>
            </w:pPr>
            <w:r w:rsidRPr="008D689D">
              <w:t>0</w:t>
            </w:r>
          </w:p>
        </w:tc>
      </w:tr>
      <w:tr w:rsidR="002156C3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  <w:r w:rsidRPr="008D689D">
              <w:t>vim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QFGrade"/>
            </w:pPr>
            <w:r w:rsidRPr="008D689D">
              <w:t>0</w:t>
            </w:r>
          </w:p>
        </w:tc>
      </w:tr>
      <w:tr w:rsidR="002156C3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  <w:r w:rsidRPr="008D689D">
              <w:t>Notepad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QFGrade"/>
            </w:pPr>
            <w:r w:rsidRPr="008D689D">
              <w:t>100</w:t>
            </w:r>
          </w:p>
        </w:tc>
      </w:tr>
      <w:tr w:rsidR="002156C3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  <w:proofErr w:type="spellStart"/>
            <w:r w:rsidRPr="008D689D">
              <w:t>nano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QFGrade"/>
            </w:pPr>
            <w:r w:rsidRPr="008D689D">
              <w:t>0</w:t>
            </w:r>
          </w:p>
        </w:tc>
      </w:tr>
      <w:tr w:rsidR="002156C3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TableRowHead"/>
            </w:pPr>
            <w:r w:rsidRPr="008D689D">
              <w:t>General feedback: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</w:tr>
      <w:tr w:rsidR="002156C3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TableRowHead"/>
            </w:pPr>
            <w:r w:rsidRPr="008D689D">
              <w:t>For any correct response: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  <w:r w:rsidRPr="008D689D">
              <w:t>Your answer is correct.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</w:tr>
      <w:tr w:rsidR="002156C3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TableRowHead"/>
            </w:pPr>
            <w:r w:rsidRPr="008D689D">
              <w:t>For any incorrect response: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  <w:r w:rsidRPr="008D689D">
              <w:t>Your answer is incorrect.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</w:tr>
      <w:tr w:rsidR="002156C3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TableRowHead"/>
            </w:pPr>
            <w:r w:rsidRPr="008D689D">
              <w:t>Hint 1: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</w:tr>
      <w:tr w:rsidR="002156C3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TableRowHead"/>
            </w:pPr>
            <w:r w:rsidRPr="008D689D">
              <w:t>Show the number of correct responses (Hint 1):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  <w:r w:rsidRPr="008D689D">
              <w:t>No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</w:tr>
      <w:tr w:rsidR="002156C3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TableRowHead"/>
            </w:pPr>
            <w:r w:rsidRPr="008D689D">
              <w:t>Clear incorrect responses (Hint 1):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  <w:r w:rsidRPr="008D689D">
              <w:t>No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</w:tr>
      <w:tr w:rsidR="002156C3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TableRowHead"/>
            </w:pPr>
            <w:r w:rsidRPr="008D689D">
              <w:t>Tags: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</w:tr>
      <w:tr w:rsidR="002156C3" w:rsidRPr="008D689D" w:rsidTr="008D689D">
        <w:trPr>
          <w:cantSplit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  <w:r w:rsidRPr="008D689D">
              <w:rPr>
                <w:i/>
                <w:iCs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</w:tr>
    </w:tbl>
    <w:p w:rsidR="002156C3" w:rsidRPr="008D689D" w:rsidRDefault="002156C3" w:rsidP="002156C3"/>
    <w:p w:rsidR="002156C3" w:rsidRPr="008D689D" w:rsidRDefault="002156C3" w:rsidP="002156C3">
      <w:pPr>
        <w:pStyle w:val="Balk2"/>
      </w:pPr>
      <w:r w:rsidRPr="008D689D">
        <w:t>Question 12 (TF)</w:t>
      </w:r>
    </w:p>
    <w:tbl>
      <w:tblPr>
        <w:tblW w:w="5000" w:type="pct"/>
        <w:tblCellSpacing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9"/>
        <w:gridCol w:w="3185"/>
        <w:gridCol w:w="3814"/>
        <w:gridCol w:w="725"/>
      </w:tblGrid>
      <w:tr w:rsidR="002156C3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2156C3" w:rsidRPr="008D689D" w:rsidRDefault="002156C3" w:rsidP="008D689D">
            <w:pPr>
              <w:pStyle w:val="Cell"/>
            </w:pPr>
            <w:proofErr w:type="spellStart"/>
            <w:r w:rsidRPr="008D689D">
              <w:t>Linuxde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İngilizce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dışında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başka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bir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dil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desteği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yoktur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QFType"/>
            </w:pPr>
            <w:r w:rsidRPr="008D689D">
              <w:t>TF</w:t>
            </w:r>
          </w:p>
        </w:tc>
      </w:tr>
      <w:tr w:rsidR="002156C3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TableRowHead"/>
              <w:jc w:val="right"/>
            </w:pPr>
            <w:r w:rsidRPr="008D689D">
              <w:t>Default mark: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  <w:r w:rsidRPr="008D689D">
              <w:t>1</w:t>
            </w:r>
          </w:p>
        </w:tc>
      </w:tr>
      <w:tr w:rsidR="002156C3" w:rsidRPr="008D689D" w:rsidTr="008D689D">
        <w:trPr>
          <w:cantSplit/>
          <w:tblHeader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TableHead"/>
            </w:pPr>
            <w:r w:rsidRPr="008D689D">
              <w:t>Answers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TableHead"/>
            </w:pPr>
            <w:r w:rsidRPr="008D689D">
              <w:t>Feedback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TableHead"/>
            </w:pPr>
            <w:r w:rsidRPr="008D689D">
              <w:t>Grade</w:t>
            </w:r>
          </w:p>
        </w:tc>
      </w:tr>
      <w:tr w:rsidR="002156C3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  <w:r w:rsidRPr="008D689D">
              <w:t>True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QFGrade"/>
            </w:pPr>
            <w:r w:rsidRPr="008D689D">
              <w:t>0</w:t>
            </w:r>
          </w:p>
        </w:tc>
      </w:tr>
      <w:tr w:rsidR="002156C3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  <w:r w:rsidRPr="008D689D">
              <w:t>False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QFGrade"/>
            </w:pPr>
            <w:r w:rsidRPr="008D689D">
              <w:t>100</w:t>
            </w:r>
          </w:p>
        </w:tc>
      </w:tr>
      <w:tr w:rsidR="002156C3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TableRowHead"/>
            </w:pPr>
            <w:r w:rsidRPr="008D689D">
              <w:t>General feedback: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</w:tr>
      <w:tr w:rsidR="002156C3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TableRowHead"/>
            </w:pPr>
            <w:r w:rsidRPr="008D689D">
              <w:t>Tags: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</w:tr>
      <w:tr w:rsidR="002156C3" w:rsidRPr="008D689D" w:rsidTr="008D689D">
        <w:trPr>
          <w:cantSplit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  <w:r w:rsidRPr="008D689D">
              <w:rPr>
                <w:i/>
                <w:iCs/>
              </w:rPr>
              <w:t>Set grade '100' to the correct answer.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</w:tr>
    </w:tbl>
    <w:p w:rsidR="002156C3" w:rsidRPr="008D689D" w:rsidRDefault="002156C3" w:rsidP="002156C3"/>
    <w:p w:rsidR="002156C3" w:rsidRPr="008D689D" w:rsidRDefault="002156C3" w:rsidP="002156C3">
      <w:pPr>
        <w:pStyle w:val="Balk2"/>
      </w:pPr>
      <w:r w:rsidRPr="008D689D">
        <w:t>Question 13 (MC)</w:t>
      </w:r>
    </w:p>
    <w:tbl>
      <w:tblPr>
        <w:tblW w:w="5000" w:type="pct"/>
        <w:tblCellSpacing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9"/>
        <w:gridCol w:w="3185"/>
        <w:gridCol w:w="3814"/>
        <w:gridCol w:w="725"/>
      </w:tblGrid>
      <w:tr w:rsidR="002156C3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2156C3" w:rsidRPr="008D689D" w:rsidRDefault="002156C3" w:rsidP="008D689D">
            <w:pPr>
              <w:pStyle w:val="Cell"/>
            </w:pPr>
            <w:r w:rsidRPr="008D689D">
              <w:t xml:space="preserve">Linux </w:t>
            </w:r>
            <w:proofErr w:type="spellStart"/>
            <w:r w:rsidRPr="008D689D">
              <w:t>çekirdeğinin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büyük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bir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bölümü</w:t>
            </w:r>
            <w:proofErr w:type="spellEnd"/>
            <w:r w:rsidRPr="008D689D">
              <w:t xml:space="preserve"> ____________ </w:t>
            </w:r>
            <w:proofErr w:type="spellStart"/>
            <w:r w:rsidRPr="008D689D">
              <w:t>dili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ile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geliştirilmiştir</w:t>
            </w:r>
            <w:proofErr w:type="spellEnd"/>
            <w:r w:rsidRPr="008D689D">
              <w:t>.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QFType"/>
            </w:pPr>
            <w:r w:rsidRPr="008D689D">
              <w:t>MC</w:t>
            </w:r>
          </w:p>
        </w:tc>
      </w:tr>
      <w:tr w:rsidR="002156C3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TableRowHead"/>
              <w:jc w:val="right"/>
            </w:pPr>
            <w:r w:rsidRPr="008D689D">
              <w:t>Default mark: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  <w:r w:rsidRPr="008D689D">
              <w:t>1</w:t>
            </w:r>
          </w:p>
        </w:tc>
      </w:tr>
      <w:tr w:rsidR="002156C3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TableRowHead"/>
              <w:jc w:val="right"/>
            </w:pPr>
            <w:r w:rsidRPr="008D689D">
              <w:t>Shuffle the choices?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  <w:r w:rsidRPr="008D689D">
              <w:t>Yes</w:t>
            </w:r>
          </w:p>
        </w:tc>
      </w:tr>
      <w:tr w:rsidR="002156C3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TableRowHead"/>
              <w:jc w:val="right"/>
            </w:pPr>
            <w:r w:rsidRPr="008D689D">
              <w:t>Number the choices?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  <w:r w:rsidRPr="008D689D">
              <w:t>A</w:t>
            </w:r>
          </w:p>
        </w:tc>
      </w:tr>
      <w:tr w:rsidR="002156C3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TableRowHead"/>
              <w:jc w:val="right"/>
            </w:pPr>
            <w:r w:rsidRPr="008D689D">
              <w:t>Penalty for each incorrect try: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  <w:r w:rsidRPr="008D689D">
              <w:t>33.3</w:t>
            </w:r>
          </w:p>
        </w:tc>
      </w:tr>
      <w:tr w:rsidR="002156C3" w:rsidRPr="008D689D" w:rsidTr="008D689D">
        <w:trPr>
          <w:cantSplit/>
          <w:tblHeader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QFOptionReset"/>
            </w:pPr>
            <w:r w:rsidRPr="008D689D">
              <w:t>#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TableHead"/>
            </w:pPr>
            <w:r w:rsidRPr="008D689D">
              <w:t>Answers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TableHead"/>
            </w:pPr>
            <w:r w:rsidRPr="008D689D">
              <w:t>Feedback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TableHead"/>
            </w:pPr>
            <w:r w:rsidRPr="008D689D">
              <w:t>Grade</w:t>
            </w:r>
          </w:p>
        </w:tc>
      </w:tr>
      <w:tr w:rsidR="002156C3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QFOption"/>
              <w:spacing w:line="220" w:lineRule="atLeast"/>
            </w:pPr>
            <w:r w:rsidRPr="008D689D">
              <w:lastRenderedPageBreak/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  <w:r w:rsidRPr="008D689D">
              <w:t>C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QFGrade"/>
            </w:pPr>
            <w:r w:rsidRPr="008D689D">
              <w:t>100</w:t>
            </w:r>
          </w:p>
        </w:tc>
      </w:tr>
      <w:tr w:rsidR="002156C3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  <w:r w:rsidRPr="008D689D">
              <w:t>C++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QFGrade"/>
            </w:pPr>
            <w:r w:rsidRPr="008D689D">
              <w:t>0</w:t>
            </w:r>
          </w:p>
        </w:tc>
      </w:tr>
      <w:tr w:rsidR="002156C3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  <w:r w:rsidRPr="008D689D">
              <w:t>Perl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QFGrade"/>
            </w:pPr>
            <w:r w:rsidRPr="008D689D">
              <w:t>0</w:t>
            </w:r>
          </w:p>
        </w:tc>
      </w:tr>
      <w:tr w:rsidR="002156C3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  <w:r w:rsidRPr="008D689D">
              <w:t>Python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QFGrade"/>
            </w:pPr>
            <w:r w:rsidRPr="008D689D">
              <w:t>0</w:t>
            </w:r>
          </w:p>
        </w:tc>
      </w:tr>
      <w:tr w:rsidR="002156C3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  <w:r w:rsidRPr="008D689D">
              <w:t>Shell Script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QFGrade"/>
            </w:pPr>
            <w:r w:rsidRPr="008D689D">
              <w:t>0</w:t>
            </w:r>
          </w:p>
        </w:tc>
      </w:tr>
      <w:tr w:rsidR="002156C3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TableRowHead"/>
            </w:pPr>
            <w:r w:rsidRPr="008D689D">
              <w:t>General feedback: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</w:tr>
      <w:tr w:rsidR="002156C3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TableRowHead"/>
            </w:pPr>
            <w:r w:rsidRPr="008D689D">
              <w:t>For any correct response: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  <w:r w:rsidRPr="008D689D">
              <w:t>Your answer is correct.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</w:tr>
      <w:tr w:rsidR="002156C3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TableRowHead"/>
            </w:pPr>
            <w:r w:rsidRPr="008D689D">
              <w:t>For any incorrect response: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  <w:r w:rsidRPr="008D689D">
              <w:t>Your answer is incorrect.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</w:tr>
      <w:tr w:rsidR="002156C3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TableRowHead"/>
            </w:pPr>
            <w:r w:rsidRPr="008D689D">
              <w:t>Hint 1: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</w:tr>
      <w:tr w:rsidR="002156C3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TableRowHead"/>
            </w:pPr>
            <w:r w:rsidRPr="008D689D">
              <w:t>Show the number of correct responses (Hint 1):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  <w:r w:rsidRPr="008D689D">
              <w:t>No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</w:tr>
      <w:tr w:rsidR="002156C3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TableRowHead"/>
            </w:pPr>
            <w:r w:rsidRPr="008D689D">
              <w:t>Clear incorrect responses (Hint 1):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  <w:r w:rsidRPr="008D689D">
              <w:t>No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</w:tr>
      <w:tr w:rsidR="002156C3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TableRowHead"/>
            </w:pPr>
            <w:r w:rsidRPr="008D689D">
              <w:t>Tags: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</w:tr>
      <w:tr w:rsidR="002156C3" w:rsidRPr="008D689D" w:rsidTr="008D689D">
        <w:trPr>
          <w:cantSplit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  <w:r w:rsidRPr="008D689D">
              <w:rPr>
                <w:i/>
                <w:iCs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2156C3" w:rsidRPr="008D689D" w:rsidRDefault="002156C3" w:rsidP="002156C3">
            <w:pPr>
              <w:pStyle w:val="Cell"/>
            </w:pPr>
          </w:p>
        </w:tc>
      </w:tr>
    </w:tbl>
    <w:p w:rsidR="002156C3" w:rsidRPr="008D689D" w:rsidRDefault="002156C3" w:rsidP="002156C3"/>
    <w:p w:rsidR="009920C5" w:rsidRPr="008D689D" w:rsidRDefault="009920C5" w:rsidP="009920C5">
      <w:pPr>
        <w:pStyle w:val="Balk2"/>
      </w:pPr>
      <w:r w:rsidRPr="008D689D">
        <w:t>Question 14 (MC)</w:t>
      </w:r>
    </w:p>
    <w:tbl>
      <w:tblPr>
        <w:tblW w:w="5000" w:type="pct"/>
        <w:tblCellSpacing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9"/>
        <w:gridCol w:w="3185"/>
        <w:gridCol w:w="3814"/>
        <w:gridCol w:w="725"/>
      </w:tblGrid>
      <w:tr w:rsidR="009920C5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9920C5" w:rsidRPr="008D689D" w:rsidRDefault="009920C5" w:rsidP="008D689D">
            <w:pPr>
              <w:pStyle w:val="Cell"/>
            </w:pPr>
            <w:proofErr w:type="spellStart"/>
            <w:r w:rsidRPr="008D689D">
              <w:t>GNU’nun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açılımı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nedir</w:t>
            </w:r>
            <w:proofErr w:type="spellEnd"/>
            <w:r w:rsidRPr="008D689D">
              <w:t>?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QFType"/>
            </w:pPr>
            <w:r w:rsidRPr="008D689D">
              <w:t>MC</w:t>
            </w:r>
          </w:p>
        </w:tc>
      </w:tr>
      <w:tr w:rsidR="009920C5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TableRowHead"/>
              <w:jc w:val="right"/>
            </w:pPr>
            <w:r w:rsidRPr="008D689D">
              <w:t>Default mark: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  <w:r w:rsidRPr="008D689D">
              <w:t>1</w:t>
            </w:r>
          </w:p>
        </w:tc>
      </w:tr>
      <w:tr w:rsidR="009920C5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TableRowHead"/>
              <w:jc w:val="right"/>
            </w:pPr>
            <w:r w:rsidRPr="008D689D">
              <w:t>Shuffle the choices?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  <w:r w:rsidRPr="008D689D">
              <w:t>Yes</w:t>
            </w:r>
          </w:p>
        </w:tc>
      </w:tr>
      <w:tr w:rsidR="009920C5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TableRowHead"/>
              <w:jc w:val="right"/>
            </w:pPr>
            <w:r w:rsidRPr="008D689D">
              <w:t>Number the choices?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  <w:r w:rsidRPr="008D689D">
              <w:t>A</w:t>
            </w:r>
          </w:p>
        </w:tc>
      </w:tr>
      <w:tr w:rsidR="009920C5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TableRowHead"/>
              <w:jc w:val="right"/>
            </w:pPr>
            <w:r w:rsidRPr="008D689D">
              <w:t>Penalty for each incorrect try: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  <w:r w:rsidRPr="008D689D">
              <w:t>33.3</w:t>
            </w:r>
          </w:p>
        </w:tc>
      </w:tr>
      <w:tr w:rsidR="009920C5" w:rsidRPr="008D689D" w:rsidTr="008D689D">
        <w:trPr>
          <w:cantSplit/>
          <w:tblHeader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QFOptionReset"/>
            </w:pPr>
            <w:r w:rsidRPr="008D689D">
              <w:t>#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TableHead"/>
            </w:pPr>
            <w:r w:rsidRPr="008D689D">
              <w:t>Answers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TableHead"/>
            </w:pPr>
            <w:r w:rsidRPr="008D689D">
              <w:t>Feedback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TableHead"/>
            </w:pPr>
            <w:r w:rsidRPr="008D689D">
              <w:t>Grade</w:t>
            </w:r>
          </w:p>
        </w:tc>
      </w:tr>
      <w:tr w:rsidR="009920C5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9920C5">
            <w:pPr>
              <w:pStyle w:val="QFOption"/>
              <w:spacing w:line="220" w:lineRule="atLeast"/>
            </w:pPr>
            <w:r w:rsidRPr="008D689D">
              <w:lastRenderedPageBreak/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  <w:r w:rsidRPr="008D689D">
              <w:t>Gnu’s not Unix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QFGrade"/>
            </w:pPr>
            <w:r w:rsidRPr="008D689D">
              <w:t>100</w:t>
            </w:r>
          </w:p>
        </w:tc>
      </w:tr>
      <w:tr w:rsidR="009920C5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9920C5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  <w:r w:rsidRPr="008D689D">
              <w:t>Geek Needed Unix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QFGrade"/>
            </w:pPr>
            <w:r w:rsidRPr="008D689D">
              <w:t>0</w:t>
            </w:r>
          </w:p>
        </w:tc>
      </w:tr>
      <w:tr w:rsidR="009920C5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9920C5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  <w:r w:rsidRPr="008D689D">
              <w:t>General Unix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QFGrade"/>
            </w:pPr>
            <w:r w:rsidRPr="008D689D">
              <w:t>0</w:t>
            </w:r>
          </w:p>
        </w:tc>
      </w:tr>
      <w:tr w:rsidR="009920C5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9920C5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920C5" w:rsidRPr="008D689D" w:rsidRDefault="009920C5" w:rsidP="009920C5">
            <w:pPr>
              <w:pStyle w:val="Cell"/>
            </w:pPr>
            <w:r w:rsidRPr="008D689D">
              <w:t>Generative Unix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QFGrade"/>
            </w:pPr>
            <w:r w:rsidRPr="008D689D">
              <w:t>0</w:t>
            </w:r>
          </w:p>
        </w:tc>
      </w:tr>
      <w:tr w:rsidR="009920C5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9920C5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  <w:proofErr w:type="spellStart"/>
            <w:r w:rsidRPr="008D689D">
              <w:t>Hiçbiri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QFGrade"/>
            </w:pPr>
            <w:r w:rsidRPr="008D689D">
              <w:t>0</w:t>
            </w:r>
          </w:p>
        </w:tc>
      </w:tr>
      <w:tr w:rsidR="009920C5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TableRowHead"/>
            </w:pPr>
            <w:r w:rsidRPr="008D689D">
              <w:t>General feedback: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</w:p>
        </w:tc>
      </w:tr>
      <w:tr w:rsidR="009920C5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TableRowHead"/>
            </w:pPr>
            <w:r w:rsidRPr="008D689D">
              <w:t>For any correct response: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  <w:r w:rsidRPr="008D689D">
              <w:t>Your answer is correct.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</w:p>
        </w:tc>
      </w:tr>
      <w:tr w:rsidR="009920C5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TableRowHead"/>
            </w:pPr>
            <w:r w:rsidRPr="008D689D">
              <w:t>For any incorrect response: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  <w:r w:rsidRPr="008D689D">
              <w:t>Your answer is incorrect.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</w:p>
        </w:tc>
      </w:tr>
      <w:tr w:rsidR="009920C5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TableRowHead"/>
            </w:pPr>
            <w:r w:rsidRPr="008D689D">
              <w:t>Hint 1: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</w:p>
        </w:tc>
      </w:tr>
      <w:tr w:rsidR="009920C5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TableRowHead"/>
            </w:pPr>
            <w:r w:rsidRPr="008D689D">
              <w:t>Show the number of correct responses (Hint 1):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  <w:r w:rsidRPr="008D689D">
              <w:t>No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</w:p>
        </w:tc>
      </w:tr>
      <w:tr w:rsidR="009920C5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TableRowHead"/>
            </w:pPr>
            <w:r w:rsidRPr="008D689D">
              <w:t>Clear incorrect responses (Hint 1):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  <w:r w:rsidRPr="008D689D">
              <w:t>No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</w:p>
        </w:tc>
      </w:tr>
      <w:tr w:rsidR="009920C5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TableRowHead"/>
            </w:pPr>
            <w:r w:rsidRPr="008D689D">
              <w:t>Tags: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</w:p>
        </w:tc>
      </w:tr>
      <w:tr w:rsidR="009920C5" w:rsidRPr="008D689D" w:rsidTr="008D689D">
        <w:trPr>
          <w:cantSplit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  <w:r w:rsidRPr="008D689D">
              <w:rPr>
                <w:i/>
                <w:iCs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</w:p>
        </w:tc>
      </w:tr>
    </w:tbl>
    <w:p w:rsidR="009920C5" w:rsidRPr="008D689D" w:rsidRDefault="009920C5" w:rsidP="009920C5"/>
    <w:p w:rsidR="009920C5" w:rsidRPr="008D689D" w:rsidRDefault="009920C5" w:rsidP="009920C5">
      <w:pPr>
        <w:pStyle w:val="Balk2"/>
      </w:pPr>
      <w:r w:rsidRPr="008D689D">
        <w:t>Question 15 (MC)</w:t>
      </w:r>
    </w:p>
    <w:tbl>
      <w:tblPr>
        <w:tblW w:w="5000" w:type="pct"/>
        <w:tblCellSpacing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9"/>
        <w:gridCol w:w="3185"/>
        <w:gridCol w:w="3814"/>
        <w:gridCol w:w="725"/>
      </w:tblGrid>
      <w:tr w:rsidR="009920C5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9920C5" w:rsidRPr="008D689D" w:rsidRDefault="009920C5" w:rsidP="008D689D">
            <w:pPr>
              <w:pStyle w:val="Cell"/>
            </w:pPr>
            <w:r w:rsidRPr="008D689D">
              <w:t xml:space="preserve">GNU </w:t>
            </w:r>
            <w:proofErr w:type="spellStart"/>
            <w:r w:rsidRPr="008D689D">
              <w:t>projesi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kim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tarafından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başlatılmıştır</w:t>
            </w:r>
            <w:proofErr w:type="spellEnd"/>
            <w:r w:rsidRPr="008D689D">
              <w:t>?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QFType"/>
            </w:pPr>
            <w:r w:rsidRPr="008D689D">
              <w:t>MC</w:t>
            </w:r>
          </w:p>
        </w:tc>
      </w:tr>
      <w:tr w:rsidR="009920C5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TableRowHead"/>
              <w:jc w:val="right"/>
            </w:pPr>
            <w:r w:rsidRPr="008D689D">
              <w:t>Default mark: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  <w:r w:rsidRPr="008D689D">
              <w:t>1</w:t>
            </w:r>
          </w:p>
        </w:tc>
      </w:tr>
      <w:tr w:rsidR="009920C5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TableRowHead"/>
              <w:jc w:val="right"/>
            </w:pPr>
            <w:r w:rsidRPr="008D689D">
              <w:t>Shuffle the choices?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  <w:r w:rsidRPr="008D689D">
              <w:t>Yes</w:t>
            </w:r>
          </w:p>
        </w:tc>
      </w:tr>
      <w:tr w:rsidR="009920C5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TableRowHead"/>
              <w:jc w:val="right"/>
            </w:pPr>
            <w:r w:rsidRPr="008D689D">
              <w:t>Number the choices?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  <w:r w:rsidRPr="008D689D">
              <w:t>A</w:t>
            </w:r>
          </w:p>
        </w:tc>
      </w:tr>
      <w:tr w:rsidR="009920C5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TableRowHead"/>
              <w:jc w:val="right"/>
            </w:pPr>
            <w:r w:rsidRPr="008D689D">
              <w:t>Penalty for each incorrect try: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  <w:r w:rsidRPr="008D689D">
              <w:t>33.3</w:t>
            </w:r>
          </w:p>
        </w:tc>
      </w:tr>
      <w:tr w:rsidR="009920C5" w:rsidRPr="008D689D" w:rsidTr="008D689D">
        <w:trPr>
          <w:cantSplit/>
          <w:tblHeader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QFOptionReset"/>
            </w:pPr>
            <w:r w:rsidRPr="008D689D">
              <w:t>#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TableHead"/>
            </w:pPr>
            <w:r w:rsidRPr="008D689D">
              <w:t>Answers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TableHead"/>
            </w:pPr>
            <w:r w:rsidRPr="008D689D">
              <w:t>Feedback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TableHead"/>
            </w:pPr>
            <w:r w:rsidRPr="008D689D">
              <w:t>Grade</w:t>
            </w:r>
          </w:p>
        </w:tc>
      </w:tr>
      <w:tr w:rsidR="009920C5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9920C5">
            <w:pPr>
              <w:pStyle w:val="QFOption"/>
              <w:spacing w:line="220" w:lineRule="atLeast"/>
            </w:pPr>
            <w:r w:rsidRPr="008D689D">
              <w:lastRenderedPageBreak/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  <w:r w:rsidRPr="008D689D">
              <w:t>Richard M. Stallman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QFGrade"/>
            </w:pPr>
            <w:r w:rsidRPr="008D689D">
              <w:t>100</w:t>
            </w:r>
          </w:p>
        </w:tc>
      </w:tr>
      <w:tr w:rsidR="009920C5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9920C5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920C5" w:rsidRPr="008D689D" w:rsidRDefault="005272E7" w:rsidP="005B12FC">
            <w:pPr>
              <w:pStyle w:val="Cell"/>
            </w:pPr>
            <w:r w:rsidRPr="008D689D">
              <w:t>Linus Torvalds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QFGrade"/>
            </w:pPr>
            <w:r w:rsidRPr="008D689D">
              <w:t>0</w:t>
            </w:r>
          </w:p>
        </w:tc>
      </w:tr>
      <w:tr w:rsidR="009920C5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9920C5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920C5" w:rsidRPr="008D689D" w:rsidRDefault="005272E7" w:rsidP="005B12FC">
            <w:pPr>
              <w:pStyle w:val="Cell"/>
            </w:pPr>
            <w:r w:rsidRPr="008D689D">
              <w:t xml:space="preserve">Bruce </w:t>
            </w:r>
            <w:proofErr w:type="spellStart"/>
            <w:r w:rsidRPr="008D689D">
              <w:t>Perens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QFGrade"/>
            </w:pPr>
            <w:r w:rsidRPr="008D689D">
              <w:t>0</w:t>
            </w:r>
          </w:p>
        </w:tc>
      </w:tr>
      <w:tr w:rsidR="009920C5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9920C5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920C5" w:rsidRPr="008D689D" w:rsidRDefault="005272E7" w:rsidP="005B12FC">
            <w:pPr>
              <w:pStyle w:val="Cell"/>
            </w:pPr>
            <w:r w:rsidRPr="008D689D">
              <w:t>Eric S. Raymond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QFGrade"/>
            </w:pPr>
            <w:r w:rsidRPr="008D689D">
              <w:t>0</w:t>
            </w:r>
          </w:p>
        </w:tc>
      </w:tr>
      <w:tr w:rsidR="009920C5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9920C5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920C5" w:rsidRPr="008D689D" w:rsidRDefault="005272E7" w:rsidP="005B12FC">
            <w:pPr>
              <w:pStyle w:val="Cell"/>
            </w:pPr>
            <w:r w:rsidRPr="008D689D">
              <w:t>Ian Murdock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QFGrade"/>
            </w:pPr>
            <w:r w:rsidRPr="008D689D">
              <w:t>0</w:t>
            </w:r>
          </w:p>
        </w:tc>
      </w:tr>
      <w:tr w:rsidR="009920C5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TableRowHead"/>
            </w:pPr>
            <w:r w:rsidRPr="008D689D">
              <w:t>General feedback: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</w:p>
        </w:tc>
      </w:tr>
      <w:tr w:rsidR="009920C5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TableRowHead"/>
            </w:pPr>
            <w:r w:rsidRPr="008D689D">
              <w:t>For any correct response: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  <w:r w:rsidRPr="008D689D">
              <w:t>Your answer is correct.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</w:p>
        </w:tc>
      </w:tr>
      <w:tr w:rsidR="009920C5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TableRowHead"/>
            </w:pPr>
            <w:r w:rsidRPr="008D689D">
              <w:t>For any incorrect response: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  <w:r w:rsidRPr="008D689D">
              <w:t>Your answer is incorrect.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</w:p>
        </w:tc>
      </w:tr>
      <w:tr w:rsidR="009920C5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TableRowHead"/>
            </w:pPr>
            <w:r w:rsidRPr="008D689D">
              <w:t>Hint 1: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</w:p>
        </w:tc>
      </w:tr>
      <w:tr w:rsidR="009920C5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TableRowHead"/>
            </w:pPr>
            <w:r w:rsidRPr="008D689D">
              <w:t>Show the number of correct responses (Hint 1):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  <w:r w:rsidRPr="008D689D">
              <w:t>No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</w:p>
        </w:tc>
      </w:tr>
      <w:tr w:rsidR="009920C5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TableRowHead"/>
            </w:pPr>
            <w:r w:rsidRPr="008D689D">
              <w:t>Clear incorrect responses (Hint 1):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  <w:r w:rsidRPr="008D689D">
              <w:t>No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</w:p>
        </w:tc>
      </w:tr>
      <w:tr w:rsidR="009920C5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TableRowHead"/>
            </w:pPr>
            <w:r w:rsidRPr="008D689D">
              <w:t>Tags: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</w:p>
        </w:tc>
      </w:tr>
      <w:tr w:rsidR="009920C5" w:rsidRPr="008D689D" w:rsidTr="008D689D">
        <w:trPr>
          <w:cantSplit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  <w:r w:rsidRPr="008D689D">
              <w:rPr>
                <w:i/>
                <w:iCs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9920C5" w:rsidRPr="008D689D" w:rsidRDefault="009920C5" w:rsidP="005B12FC">
            <w:pPr>
              <w:pStyle w:val="Cell"/>
            </w:pPr>
          </w:p>
        </w:tc>
      </w:tr>
    </w:tbl>
    <w:p w:rsidR="009920C5" w:rsidRPr="008D689D" w:rsidRDefault="009920C5" w:rsidP="009920C5"/>
    <w:p w:rsidR="005272E7" w:rsidRPr="008D689D" w:rsidRDefault="005272E7" w:rsidP="005272E7">
      <w:pPr>
        <w:pStyle w:val="Balk2"/>
      </w:pPr>
      <w:r w:rsidRPr="008D689D">
        <w:t>Question 16 (MC)</w:t>
      </w:r>
    </w:p>
    <w:tbl>
      <w:tblPr>
        <w:tblW w:w="5000" w:type="pct"/>
        <w:tblCellSpacing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9"/>
        <w:gridCol w:w="3185"/>
        <w:gridCol w:w="3814"/>
        <w:gridCol w:w="725"/>
      </w:tblGrid>
      <w:tr w:rsidR="005272E7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5272E7" w:rsidRPr="008D689D" w:rsidRDefault="005272E7" w:rsidP="008D689D">
            <w:pPr>
              <w:pStyle w:val="Cell"/>
            </w:pPr>
            <w:r w:rsidRPr="008D689D">
              <w:t xml:space="preserve">Linux ___________ </w:t>
            </w:r>
            <w:proofErr w:type="spellStart"/>
            <w:r w:rsidRPr="008D689D">
              <w:t>işletim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sisteminden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esinlenerek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yazılmıştır</w:t>
            </w:r>
            <w:proofErr w:type="spellEnd"/>
            <w:r w:rsidRPr="008D689D">
              <w:t>.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QFType"/>
            </w:pPr>
            <w:r w:rsidRPr="008D689D">
              <w:t>MC</w:t>
            </w:r>
          </w:p>
        </w:tc>
      </w:tr>
      <w:tr w:rsidR="005272E7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TableRowHead"/>
              <w:jc w:val="right"/>
            </w:pPr>
            <w:r w:rsidRPr="008D689D">
              <w:t>Default mark: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  <w:r w:rsidRPr="008D689D">
              <w:t>1</w:t>
            </w:r>
          </w:p>
        </w:tc>
      </w:tr>
      <w:tr w:rsidR="005272E7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TableRowHead"/>
              <w:jc w:val="right"/>
            </w:pPr>
            <w:r w:rsidRPr="008D689D">
              <w:t>Shuffle the choices?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  <w:r w:rsidRPr="008D689D">
              <w:t>Yes</w:t>
            </w:r>
          </w:p>
        </w:tc>
      </w:tr>
      <w:tr w:rsidR="005272E7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TableRowHead"/>
              <w:jc w:val="right"/>
            </w:pPr>
            <w:r w:rsidRPr="008D689D">
              <w:t>Number the choices?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  <w:r w:rsidRPr="008D689D">
              <w:t>A</w:t>
            </w:r>
          </w:p>
        </w:tc>
      </w:tr>
      <w:tr w:rsidR="005272E7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TableRowHead"/>
              <w:jc w:val="right"/>
            </w:pPr>
            <w:r w:rsidRPr="008D689D">
              <w:t>Penalty for each incorrect try: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  <w:r w:rsidRPr="008D689D">
              <w:t>33.3</w:t>
            </w:r>
          </w:p>
        </w:tc>
      </w:tr>
      <w:tr w:rsidR="005272E7" w:rsidRPr="008D689D" w:rsidTr="008D689D">
        <w:trPr>
          <w:cantSplit/>
          <w:tblHeader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QFOptionReset"/>
            </w:pPr>
            <w:r w:rsidRPr="008D689D">
              <w:t>#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TableHead"/>
            </w:pPr>
            <w:r w:rsidRPr="008D689D">
              <w:t>Answers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TableHead"/>
            </w:pPr>
            <w:r w:rsidRPr="008D689D">
              <w:t>Feedback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TableHead"/>
            </w:pPr>
            <w:r w:rsidRPr="008D689D">
              <w:t>Grade</w:t>
            </w:r>
          </w:p>
        </w:tc>
      </w:tr>
      <w:tr w:rsidR="005272E7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272E7">
            <w:pPr>
              <w:pStyle w:val="QFOption"/>
              <w:spacing w:line="220" w:lineRule="atLeast"/>
            </w:pPr>
            <w:r w:rsidRPr="008D689D">
              <w:lastRenderedPageBreak/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  <w:r w:rsidRPr="008D689D">
              <w:t>MS-DOS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QFGrade"/>
            </w:pPr>
            <w:r w:rsidRPr="008D689D">
              <w:t>0</w:t>
            </w:r>
          </w:p>
        </w:tc>
      </w:tr>
      <w:tr w:rsidR="005272E7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272E7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  <w:r w:rsidRPr="008D689D">
              <w:t>MINIX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QFGrade"/>
            </w:pPr>
            <w:r w:rsidRPr="008D689D">
              <w:t>100</w:t>
            </w:r>
          </w:p>
        </w:tc>
      </w:tr>
      <w:tr w:rsidR="005272E7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272E7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  <w:r w:rsidRPr="008D689D">
              <w:t>OS/2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QFGrade"/>
            </w:pPr>
            <w:r w:rsidRPr="008D689D">
              <w:t>0</w:t>
            </w:r>
          </w:p>
        </w:tc>
      </w:tr>
      <w:tr w:rsidR="005272E7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272E7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  <w:r w:rsidRPr="008D689D">
              <w:t>BSD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QFGrade"/>
            </w:pPr>
            <w:r w:rsidRPr="008D689D">
              <w:t>0</w:t>
            </w:r>
          </w:p>
        </w:tc>
      </w:tr>
      <w:tr w:rsidR="005272E7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272E7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  <w:r w:rsidRPr="008D689D">
              <w:t>WINDOWS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QFGrade"/>
            </w:pPr>
            <w:r w:rsidRPr="008D689D">
              <w:t>0</w:t>
            </w:r>
          </w:p>
        </w:tc>
      </w:tr>
      <w:tr w:rsidR="005272E7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TableRowHead"/>
            </w:pPr>
            <w:r w:rsidRPr="008D689D">
              <w:t>General feedback: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</w:p>
        </w:tc>
      </w:tr>
      <w:tr w:rsidR="005272E7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TableRowHead"/>
            </w:pPr>
            <w:r w:rsidRPr="008D689D">
              <w:t>For any correct response: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  <w:r w:rsidRPr="008D689D">
              <w:t>Your answer is correct.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</w:p>
        </w:tc>
      </w:tr>
      <w:tr w:rsidR="005272E7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TableRowHead"/>
            </w:pPr>
            <w:r w:rsidRPr="008D689D">
              <w:t>For any incorrect response: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  <w:r w:rsidRPr="008D689D">
              <w:t>Your answer is incorrect.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</w:p>
        </w:tc>
      </w:tr>
      <w:tr w:rsidR="005272E7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TableRowHead"/>
            </w:pPr>
            <w:r w:rsidRPr="008D689D">
              <w:t>Hint 1: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</w:p>
        </w:tc>
      </w:tr>
      <w:tr w:rsidR="005272E7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TableRowHead"/>
            </w:pPr>
            <w:r w:rsidRPr="008D689D">
              <w:t>Show the number of correct responses (Hint 1):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  <w:r w:rsidRPr="008D689D">
              <w:t>No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</w:p>
        </w:tc>
      </w:tr>
      <w:tr w:rsidR="005272E7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TableRowHead"/>
            </w:pPr>
            <w:r w:rsidRPr="008D689D">
              <w:t>Clear incorrect responses (Hint 1):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  <w:r w:rsidRPr="008D689D">
              <w:t>No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</w:p>
        </w:tc>
      </w:tr>
      <w:tr w:rsidR="005272E7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TableRowHead"/>
            </w:pPr>
            <w:r w:rsidRPr="008D689D">
              <w:t>Tags: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</w:p>
        </w:tc>
      </w:tr>
      <w:tr w:rsidR="005272E7" w:rsidRPr="008D689D" w:rsidTr="008D689D">
        <w:trPr>
          <w:cantSplit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  <w:r w:rsidRPr="008D689D">
              <w:rPr>
                <w:i/>
                <w:iCs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</w:p>
        </w:tc>
      </w:tr>
    </w:tbl>
    <w:p w:rsidR="005272E7" w:rsidRPr="008D689D" w:rsidRDefault="005272E7" w:rsidP="005272E7"/>
    <w:p w:rsidR="005272E7" w:rsidRPr="008D689D" w:rsidRDefault="005272E7" w:rsidP="005272E7">
      <w:pPr>
        <w:pStyle w:val="Balk2"/>
      </w:pPr>
      <w:r w:rsidRPr="008D689D">
        <w:t>Question 17 (MC)</w:t>
      </w:r>
    </w:p>
    <w:tbl>
      <w:tblPr>
        <w:tblW w:w="5000" w:type="pct"/>
        <w:tblCellSpacing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9"/>
        <w:gridCol w:w="3185"/>
        <w:gridCol w:w="3814"/>
        <w:gridCol w:w="725"/>
      </w:tblGrid>
      <w:tr w:rsidR="005272E7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5272E7" w:rsidRPr="008D689D" w:rsidRDefault="005272E7" w:rsidP="008D689D">
            <w:pPr>
              <w:pStyle w:val="Cell"/>
            </w:pPr>
            <w:proofErr w:type="spellStart"/>
            <w:r w:rsidRPr="008D689D">
              <w:t>Aşağıdakilerden</w:t>
            </w:r>
            <w:proofErr w:type="spellEnd"/>
            <w:r w:rsidRPr="008D689D">
              <w:t xml:space="preserve"> </w:t>
            </w:r>
            <w:proofErr w:type="spellStart"/>
            <w:r w:rsidRPr="008D689D">
              <w:t>hangisi</w:t>
            </w:r>
            <w:proofErr w:type="spellEnd"/>
            <w:r w:rsidRPr="008D689D">
              <w:t xml:space="preserve"> en </w:t>
            </w:r>
            <w:proofErr w:type="spellStart"/>
            <w:r w:rsidRPr="008D689D">
              <w:t>eski</w:t>
            </w:r>
            <w:proofErr w:type="spellEnd"/>
            <w:r w:rsidRPr="008D689D">
              <w:t xml:space="preserve"> Linux </w:t>
            </w:r>
            <w:proofErr w:type="spellStart"/>
            <w:r w:rsidRPr="008D689D">
              <w:t>dağıtımıdır</w:t>
            </w:r>
            <w:proofErr w:type="spellEnd"/>
            <w:r w:rsidRPr="008D689D">
              <w:t>?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QFType"/>
            </w:pPr>
            <w:r w:rsidRPr="008D689D">
              <w:t>MC</w:t>
            </w:r>
          </w:p>
        </w:tc>
      </w:tr>
      <w:tr w:rsidR="005272E7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TableRowHead"/>
              <w:jc w:val="right"/>
            </w:pPr>
            <w:r w:rsidRPr="008D689D">
              <w:t>Default mark: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  <w:r w:rsidRPr="008D689D">
              <w:t>1</w:t>
            </w:r>
          </w:p>
        </w:tc>
      </w:tr>
      <w:tr w:rsidR="005272E7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TableRowHead"/>
              <w:jc w:val="right"/>
            </w:pPr>
            <w:r w:rsidRPr="008D689D">
              <w:t>Shuffle the choices?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  <w:r w:rsidRPr="008D689D">
              <w:t>Yes</w:t>
            </w:r>
          </w:p>
        </w:tc>
      </w:tr>
      <w:tr w:rsidR="005272E7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TableRowHead"/>
              <w:jc w:val="right"/>
            </w:pPr>
            <w:r w:rsidRPr="008D689D">
              <w:t>Number the choices?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  <w:r w:rsidRPr="008D689D">
              <w:t>A</w:t>
            </w:r>
          </w:p>
        </w:tc>
      </w:tr>
      <w:tr w:rsidR="005272E7" w:rsidRPr="008D689D" w:rsidTr="008D689D">
        <w:trPr>
          <w:cantSplit/>
          <w:tblHeader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TableRowHead"/>
              <w:jc w:val="right"/>
            </w:pPr>
            <w:r w:rsidRPr="008D689D">
              <w:t>Penalty for each incorrect try: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  <w:r w:rsidRPr="008D689D">
              <w:t>33.3</w:t>
            </w:r>
          </w:p>
        </w:tc>
      </w:tr>
      <w:tr w:rsidR="005272E7" w:rsidRPr="008D689D" w:rsidTr="008D689D">
        <w:trPr>
          <w:cantSplit/>
          <w:tblHeader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QFOptionReset"/>
            </w:pPr>
            <w:r w:rsidRPr="008D689D">
              <w:t>#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TableHead"/>
            </w:pPr>
            <w:r w:rsidRPr="008D689D">
              <w:t>Answers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TableHead"/>
            </w:pPr>
            <w:r w:rsidRPr="008D689D">
              <w:t>Feedback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TableHead"/>
            </w:pPr>
            <w:r w:rsidRPr="008D689D">
              <w:t>Grade</w:t>
            </w:r>
          </w:p>
        </w:tc>
      </w:tr>
      <w:tr w:rsidR="005272E7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272E7">
            <w:pPr>
              <w:pStyle w:val="QFOption"/>
              <w:spacing w:line="220" w:lineRule="atLeast"/>
            </w:pPr>
            <w:r w:rsidRPr="008D689D">
              <w:lastRenderedPageBreak/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  <w:proofErr w:type="spellStart"/>
            <w:r w:rsidRPr="008D689D">
              <w:t>Slackware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QFGrade"/>
            </w:pPr>
            <w:r w:rsidRPr="008D689D">
              <w:t>100</w:t>
            </w:r>
          </w:p>
        </w:tc>
      </w:tr>
      <w:tr w:rsidR="005272E7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272E7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  <w:proofErr w:type="spellStart"/>
            <w:r w:rsidRPr="008D689D">
              <w:t>Debian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QFGrade"/>
            </w:pPr>
            <w:r w:rsidRPr="008D689D">
              <w:t>0</w:t>
            </w:r>
          </w:p>
        </w:tc>
      </w:tr>
      <w:tr w:rsidR="005272E7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272E7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  <w:r w:rsidRPr="008D689D">
              <w:t>Ubuntu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QFGrade"/>
            </w:pPr>
            <w:r w:rsidRPr="008D689D">
              <w:t>0</w:t>
            </w:r>
          </w:p>
        </w:tc>
      </w:tr>
      <w:tr w:rsidR="005272E7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272E7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  <w:r w:rsidRPr="008D689D">
              <w:t>Red Hat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QFGrade"/>
            </w:pPr>
            <w:r w:rsidRPr="008D689D">
              <w:t>0</w:t>
            </w:r>
          </w:p>
        </w:tc>
      </w:tr>
      <w:tr w:rsidR="005272E7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272E7">
            <w:pPr>
              <w:pStyle w:val="QFOption"/>
              <w:spacing w:line="220" w:lineRule="atLeast"/>
            </w:pPr>
            <w:r w:rsidRPr="008D689D">
              <w:t> 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  <w:r w:rsidRPr="008D689D">
              <w:t>Linux Mint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QFFeedback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QFGrade"/>
            </w:pPr>
            <w:r w:rsidRPr="008D689D">
              <w:t>0</w:t>
            </w:r>
          </w:p>
        </w:tc>
      </w:tr>
      <w:tr w:rsidR="005272E7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TableRowHead"/>
            </w:pPr>
            <w:r w:rsidRPr="008D689D">
              <w:t>General feedback: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</w:p>
        </w:tc>
      </w:tr>
      <w:tr w:rsidR="005272E7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TableRowHead"/>
            </w:pPr>
            <w:r w:rsidRPr="008D689D">
              <w:t>For any correct response: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  <w:r w:rsidRPr="008D689D">
              <w:t>Your answer is correct.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</w:p>
        </w:tc>
      </w:tr>
      <w:tr w:rsidR="005272E7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TableRowHead"/>
            </w:pPr>
            <w:r w:rsidRPr="008D689D">
              <w:t>For any incorrect response: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  <w:r w:rsidRPr="008D689D">
              <w:t>Your answer is incorrect.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</w:p>
        </w:tc>
      </w:tr>
      <w:tr w:rsidR="005272E7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TableRowHead"/>
            </w:pPr>
            <w:r w:rsidRPr="008D689D">
              <w:t>Hint 1: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</w:p>
        </w:tc>
      </w:tr>
      <w:tr w:rsidR="005272E7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TableRowHead"/>
            </w:pPr>
            <w:r w:rsidRPr="008D689D">
              <w:t>Show the number of correct responses (Hint 1):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  <w:r w:rsidRPr="008D689D">
              <w:t>No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</w:p>
        </w:tc>
      </w:tr>
      <w:tr w:rsidR="005272E7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TableRowHead"/>
            </w:pPr>
            <w:r w:rsidRPr="008D689D">
              <w:t>Clear incorrect responses (Hint 1):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  <w:r w:rsidRPr="008D689D">
              <w:t>No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</w:p>
        </w:tc>
      </w:tr>
      <w:tr w:rsidR="005272E7" w:rsidRPr="008D689D" w:rsidTr="008D689D">
        <w:trPr>
          <w:cantSplit/>
          <w:tblCellSpacing w:w="20" w:type="dxa"/>
        </w:trPr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TableRowHead"/>
            </w:pPr>
            <w:r w:rsidRPr="008D689D">
              <w:t>Tags: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</w:p>
        </w:tc>
      </w:tr>
      <w:tr w:rsidR="005272E7" w:rsidRPr="008D689D" w:rsidTr="008D689D">
        <w:trPr>
          <w:cantSplit/>
          <w:tblCellSpacing w:w="20" w:type="dxa"/>
        </w:trPr>
        <w:tc>
          <w:tcPr>
            <w:tcW w:w="6804" w:type="dxa"/>
            <w:gridSpan w:val="3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  <w:r w:rsidRPr="008D689D">
              <w:rPr>
                <w:i/>
                <w:iCs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5272E7" w:rsidRPr="008D689D" w:rsidRDefault="005272E7" w:rsidP="005B12FC">
            <w:pPr>
              <w:pStyle w:val="Cell"/>
            </w:pPr>
          </w:p>
        </w:tc>
      </w:tr>
    </w:tbl>
    <w:p w:rsidR="005272E7" w:rsidRPr="008D689D" w:rsidRDefault="005272E7" w:rsidP="005272E7"/>
    <w:sectPr w:rsidR="005272E7" w:rsidRPr="008D689D" w:rsidSect="006B22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B96" w:rsidRDefault="00F87B96" w:rsidP="00C3379D">
      <w:pPr>
        <w:spacing w:before="0" w:after="0" w:line="240" w:lineRule="auto"/>
      </w:pPr>
      <w:r>
        <w:separator/>
      </w:r>
    </w:p>
  </w:endnote>
  <w:endnote w:type="continuationSeparator" w:id="0">
    <w:p w:rsidR="00F87B96" w:rsidRDefault="00F87B96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6C3" w:rsidRDefault="002156C3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6C3" w:rsidRDefault="002156C3">
    <w:pPr>
      <w:pStyle w:val="Altbilgi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8D689D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6C3" w:rsidRDefault="002156C3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B96" w:rsidRDefault="00F87B96" w:rsidP="00C3379D">
      <w:pPr>
        <w:spacing w:before="0" w:after="0" w:line="240" w:lineRule="auto"/>
      </w:pPr>
      <w:r>
        <w:separator/>
      </w:r>
    </w:p>
  </w:footnote>
  <w:footnote w:type="continuationSeparator" w:id="0">
    <w:p w:rsidR="00F87B96" w:rsidRDefault="00F87B96" w:rsidP="00C337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6C3" w:rsidRDefault="002156C3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6C3" w:rsidRDefault="002156C3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6C3" w:rsidRDefault="002156C3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Balk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Balk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Balk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F5E102"/>
    <w:multiLevelType w:val="multilevel"/>
    <w:tmpl w:val="EED630D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eMaddemi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eMaddemi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eMaddemi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eNumaras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eNumaras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eNumaras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eNumaras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ResimYazs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0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3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yawcMaxFileSize" w:val="300"/>
  </w:docVars>
  <w:rsids>
    <w:rsidRoot w:val="006E7817"/>
    <w:rsid w:val="000376B1"/>
    <w:rsid w:val="00051675"/>
    <w:rsid w:val="0010474C"/>
    <w:rsid w:val="00187D09"/>
    <w:rsid w:val="001B11E0"/>
    <w:rsid w:val="002156C3"/>
    <w:rsid w:val="002832DA"/>
    <w:rsid w:val="00304322"/>
    <w:rsid w:val="003124FF"/>
    <w:rsid w:val="00360ECB"/>
    <w:rsid w:val="004026F1"/>
    <w:rsid w:val="00416E3E"/>
    <w:rsid w:val="004A6473"/>
    <w:rsid w:val="004C4C28"/>
    <w:rsid w:val="00504F7A"/>
    <w:rsid w:val="005229CC"/>
    <w:rsid w:val="005272E7"/>
    <w:rsid w:val="00570863"/>
    <w:rsid w:val="005E3B7C"/>
    <w:rsid w:val="00604172"/>
    <w:rsid w:val="006207C8"/>
    <w:rsid w:val="0063707E"/>
    <w:rsid w:val="006B2273"/>
    <w:rsid w:val="006C1EF6"/>
    <w:rsid w:val="006E7817"/>
    <w:rsid w:val="006F4155"/>
    <w:rsid w:val="006F7502"/>
    <w:rsid w:val="00735913"/>
    <w:rsid w:val="007616BD"/>
    <w:rsid w:val="0076177A"/>
    <w:rsid w:val="0078753E"/>
    <w:rsid w:val="00796AB9"/>
    <w:rsid w:val="00817AB2"/>
    <w:rsid w:val="00866CFA"/>
    <w:rsid w:val="00871363"/>
    <w:rsid w:val="00884CA2"/>
    <w:rsid w:val="0089445D"/>
    <w:rsid w:val="008A12EA"/>
    <w:rsid w:val="008D689D"/>
    <w:rsid w:val="008F5063"/>
    <w:rsid w:val="00963BFD"/>
    <w:rsid w:val="00970517"/>
    <w:rsid w:val="00970558"/>
    <w:rsid w:val="00982F32"/>
    <w:rsid w:val="009920C5"/>
    <w:rsid w:val="009A6EA4"/>
    <w:rsid w:val="009E5D9F"/>
    <w:rsid w:val="009F64F9"/>
    <w:rsid w:val="00A44C33"/>
    <w:rsid w:val="00AD3C02"/>
    <w:rsid w:val="00AE36CF"/>
    <w:rsid w:val="00AF5657"/>
    <w:rsid w:val="00B43F7B"/>
    <w:rsid w:val="00B53F81"/>
    <w:rsid w:val="00BE5EE5"/>
    <w:rsid w:val="00C3379D"/>
    <w:rsid w:val="00C37E2F"/>
    <w:rsid w:val="00C42DE6"/>
    <w:rsid w:val="00C932D2"/>
    <w:rsid w:val="00CC73A9"/>
    <w:rsid w:val="00CC7E76"/>
    <w:rsid w:val="00CD7882"/>
    <w:rsid w:val="00CE0B87"/>
    <w:rsid w:val="00D1520D"/>
    <w:rsid w:val="00D973CE"/>
    <w:rsid w:val="00DE6261"/>
    <w:rsid w:val="00E200B9"/>
    <w:rsid w:val="00E52460"/>
    <w:rsid w:val="00F169D3"/>
    <w:rsid w:val="00F4330C"/>
    <w:rsid w:val="00F553FF"/>
    <w:rsid w:val="00F75A82"/>
    <w:rsid w:val="00F8033C"/>
    <w:rsid w:val="00F87B96"/>
    <w:rsid w:val="00F94618"/>
    <w:rsid w:val="00FC4D59"/>
    <w:rsid w:val="00FC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Balk1">
    <w:name w:val="heading 1"/>
    <w:basedOn w:val="Normal"/>
    <w:next w:val="GvdeMetni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Balk2">
    <w:name w:val="heading 2"/>
    <w:basedOn w:val="Normal"/>
    <w:next w:val="GvdeMetni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Balk3">
    <w:name w:val="heading 3"/>
    <w:basedOn w:val="Normal"/>
    <w:next w:val="GvdeMetniGirintisi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Balk4">
    <w:name w:val="heading 4"/>
    <w:basedOn w:val="Normal"/>
    <w:next w:val="GvdeMetniGirintisi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Balk5">
    <w:name w:val="heading 5"/>
    <w:basedOn w:val="Normal"/>
    <w:next w:val="GvdeMetniGirintisi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Girintisi">
    <w:name w:val="Body Text Indent"/>
    <w:basedOn w:val="Normal"/>
    <w:pPr>
      <w:spacing w:after="120"/>
      <w:ind w:left="283"/>
    </w:pPr>
  </w:style>
  <w:style w:type="character" w:styleId="Gl">
    <w:name w:val="Strong"/>
    <w:qFormat/>
    <w:rPr>
      <w:b/>
      <w:bCs/>
    </w:rPr>
  </w:style>
  <w:style w:type="paragraph" w:styleId="GvdeMetni">
    <w:name w:val="Body Text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eMaddemi">
    <w:name w:val="List Bullet"/>
    <w:basedOn w:val="Normal"/>
    <w:pPr>
      <w:numPr>
        <w:numId w:val="2"/>
      </w:numPr>
      <w:spacing w:before="0" w:after="0"/>
    </w:pPr>
  </w:style>
  <w:style w:type="paragraph" w:styleId="ListeMaddemi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eMaddemi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eMaddemi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eNumaras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eDevam">
    <w:name w:val="List Continue"/>
    <w:basedOn w:val="Normal"/>
    <w:pPr>
      <w:spacing w:before="0" w:after="0"/>
      <w:ind w:left="360"/>
    </w:pPr>
  </w:style>
  <w:style w:type="paragraph" w:styleId="ListeNumaras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eDevam2">
    <w:name w:val="List Continue 2"/>
    <w:basedOn w:val="Normal"/>
    <w:pPr>
      <w:spacing w:before="0" w:after="0"/>
      <w:ind w:left="720"/>
    </w:pPr>
  </w:style>
  <w:style w:type="paragraph" w:styleId="ListeNumaras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eDevam3">
    <w:name w:val="List Continue 3"/>
    <w:basedOn w:val="Normal"/>
    <w:pPr>
      <w:spacing w:before="0" w:after="0"/>
      <w:ind w:left="1080"/>
    </w:pPr>
  </w:style>
  <w:style w:type="paragraph" w:styleId="ListeNumaras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eDevam4">
    <w:name w:val="List Continue 4"/>
    <w:basedOn w:val="Normal"/>
    <w:pPr>
      <w:spacing w:before="0" w:after="0"/>
      <w:ind w:left="1440"/>
    </w:pPr>
  </w:style>
  <w:style w:type="paragraph" w:styleId="ResimYazs">
    <w:name w:val="caption"/>
    <w:basedOn w:val="Normal"/>
    <w:next w:val="GvdeMetni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KonuBal">
    <w:name w:val="Title"/>
    <w:basedOn w:val="Normal"/>
    <w:next w:val="GvdeMetni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AltKonuBal">
    <w:name w:val="Subtitle"/>
    <w:basedOn w:val="Normal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DipnotMetni">
    <w:name w:val="footnote text"/>
    <w:basedOn w:val="Normal"/>
    <w:semiHidden/>
  </w:style>
  <w:style w:type="paragraph" w:styleId="AklamaMetni">
    <w:name w:val="annotation text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GvdeMetni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stbilgi">
    <w:name w:val="header"/>
    <w:basedOn w:val="Normal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Altbilgi">
    <w:name w:val="footer"/>
    <w:basedOn w:val="Normal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DipnotBavurusu">
    <w:name w:val="footnote reference"/>
    <w:semiHidden/>
    <w:rPr>
      <w:vertAlign w:val="superscript"/>
    </w:rPr>
  </w:style>
  <w:style w:type="paragraph" w:styleId="BelgeBalantlar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oKlavuzu">
    <w:name w:val="Table Grid"/>
    <w:basedOn w:val="NormalTablo"/>
    <w:rsid w:val="005E3B7C"/>
    <w:pPr>
      <w:spacing w:before="60" w:after="60" w:line="240" w:lineRule="atLeas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Balk1">
    <w:name w:val="heading 1"/>
    <w:basedOn w:val="Normal"/>
    <w:next w:val="GvdeMetni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Balk2">
    <w:name w:val="heading 2"/>
    <w:basedOn w:val="Normal"/>
    <w:next w:val="GvdeMetni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Balk3">
    <w:name w:val="heading 3"/>
    <w:basedOn w:val="Normal"/>
    <w:next w:val="GvdeMetniGirintisi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Balk4">
    <w:name w:val="heading 4"/>
    <w:basedOn w:val="Normal"/>
    <w:next w:val="GvdeMetniGirintisi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Balk5">
    <w:name w:val="heading 5"/>
    <w:basedOn w:val="Normal"/>
    <w:next w:val="GvdeMetniGirintisi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Girintisi">
    <w:name w:val="Body Text Indent"/>
    <w:basedOn w:val="Normal"/>
    <w:pPr>
      <w:spacing w:after="120"/>
      <w:ind w:left="283"/>
    </w:pPr>
  </w:style>
  <w:style w:type="character" w:styleId="Gl">
    <w:name w:val="Strong"/>
    <w:qFormat/>
    <w:rPr>
      <w:b/>
      <w:bCs/>
    </w:rPr>
  </w:style>
  <w:style w:type="paragraph" w:styleId="GvdeMetni">
    <w:name w:val="Body Text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eMaddemi">
    <w:name w:val="List Bullet"/>
    <w:basedOn w:val="Normal"/>
    <w:pPr>
      <w:numPr>
        <w:numId w:val="2"/>
      </w:numPr>
      <w:spacing w:before="0" w:after="0"/>
    </w:pPr>
  </w:style>
  <w:style w:type="paragraph" w:styleId="ListeMaddemi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eMaddemi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eMaddemi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eNumaras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eDevam">
    <w:name w:val="List Continue"/>
    <w:basedOn w:val="Normal"/>
    <w:pPr>
      <w:spacing w:before="0" w:after="0"/>
      <w:ind w:left="360"/>
    </w:pPr>
  </w:style>
  <w:style w:type="paragraph" w:styleId="ListeNumaras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eDevam2">
    <w:name w:val="List Continue 2"/>
    <w:basedOn w:val="Normal"/>
    <w:pPr>
      <w:spacing w:before="0" w:after="0"/>
      <w:ind w:left="720"/>
    </w:pPr>
  </w:style>
  <w:style w:type="paragraph" w:styleId="ListeNumaras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eDevam3">
    <w:name w:val="List Continue 3"/>
    <w:basedOn w:val="Normal"/>
    <w:pPr>
      <w:spacing w:before="0" w:after="0"/>
      <w:ind w:left="1080"/>
    </w:pPr>
  </w:style>
  <w:style w:type="paragraph" w:styleId="ListeNumaras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eDevam4">
    <w:name w:val="List Continue 4"/>
    <w:basedOn w:val="Normal"/>
    <w:pPr>
      <w:spacing w:before="0" w:after="0"/>
      <w:ind w:left="1440"/>
    </w:pPr>
  </w:style>
  <w:style w:type="paragraph" w:styleId="ResimYazs">
    <w:name w:val="caption"/>
    <w:basedOn w:val="Normal"/>
    <w:next w:val="GvdeMetni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KonuBal">
    <w:name w:val="Title"/>
    <w:basedOn w:val="Normal"/>
    <w:next w:val="GvdeMetni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AltKonuBal">
    <w:name w:val="Subtitle"/>
    <w:basedOn w:val="Normal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DipnotMetni">
    <w:name w:val="footnote text"/>
    <w:basedOn w:val="Normal"/>
    <w:semiHidden/>
  </w:style>
  <w:style w:type="paragraph" w:styleId="AklamaMetni">
    <w:name w:val="annotation text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GvdeMetni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stbilgi">
    <w:name w:val="header"/>
    <w:basedOn w:val="Normal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Altbilgi">
    <w:name w:val="footer"/>
    <w:basedOn w:val="Normal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DipnotBavurusu">
    <w:name w:val="footnote reference"/>
    <w:semiHidden/>
    <w:rPr>
      <w:vertAlign w:val="superscript"/>
    </w:rPr>
  </w:style>
  <w:style w:type="paragraph" w:styleId="BelgeBalantlar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oKlavuzu">
    <w:name w:val="Table Grid"/>
    <w:basedOn w:val="NormalTablo"/>
    <w:rsid w:val="005E3B7C"/>
    <w:pPr>
      <w:spacing w:before="60" w:after="60" w:line="240" w:lineRule="atLeas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iso-8859-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uat\AppData\Roaming\Microsoft\&#350;ablonlar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moodleQuestion.dotx</Template>
  <TotalTime>64</TotalTime>
  <Pages>12</Pages>
  <Words>1208</Words>
  <Characters>6889</Characters>
  <Application>Microsoft Office Word</Application>
  <DocSecurity>0</DocSecurity>
  <Lines>57</Lines>
  <Paragraphs>16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Moodle2Word Style Template</vt:lpstr>
      <vt:lpstr>Moodle2Word Style Template</vt:lpstr>
    </vt:vector>
  </TitlesOfParts>
  <Company>XML Workshop Ltd.</Company>
  <LinksUpToDate>false</LinksUpToDate>
  <CharactersWithSpaces>8081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Fuat BAKKAL</dc:creator>
  <cp:lastModifiedBy>Fuat BAKKAL</cp:lastModifiedBy>
  <cp:revision>4</cp:revision>
  <cp:lastPrinted>2009-03-13T17:29:00Z</cp:lastPrinted>
  <dcterms:created xsi:type="dcterms:W3CDTF">2016-05-22T20:26:00Z</dcterms:created>
  <dcterms:modified xsi:type="dcterms:W3CDTF">2016-05-22T21:31:00Z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18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</Properties>
</file>